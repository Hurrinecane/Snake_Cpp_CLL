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5E884" w14:textId="77777777" w:rsidR="002042A0" w:rsidRPr="008D5ACC" w:rsidRDefault="002042A0" w:rsidP="002042A0">
      <w:pPr>
        <w:spacing w:line="271" w:lineRule="auto"/>
        <w:ind w:right="-2" w:hanging="10"/>
        <w:jc w:val="center"/>
        <w:rPr>
          <w:b/>
        </w:rPr>
      </w:pPr>
      <w:bookmarkStart w:id="0" w:name="_Hlk534832623"/>
      <w:bookmarkEnd w:id="0"/>
      <w:r w:rsidRPr="00E822FD">
        <w:rPr>
          <w:b/>
          <w:sz w:val="32"/>
        </w:rPr>
        <w:t>МИНИСТЕРСТВО НАУКИ</w:t>
      </w:r>
      <w:r w:rsidRPr="008D5ACC">
        <w:rPr>
          <w:b/>
          <w:sz w:val="32"/>
        </w:rPr>
        <w:t xml:space="preserve"> </w:t>
      </w:r>
      <w:r>
        <w:rPr>
          <w:b/>
          <w:sz w:val="32"/>
        </w:rPr>
        <w:t>И ВЫСШЕГО ОБРАЗОВАНИЯ</w:t>
      </w:r>
    </w:p>
    <w:p w14:paraId="36D5F196" w14:textId="77777777" w:rsidR="002042A0" w:rsidRPr="00E822FD" w:rsidRDefault="002042A0" w:rsidP="002042A0">
      <w:pPr>
        <w:spacing w:line="271" w:lineRule="auto"/>
        <w:ind w:right="-2" w:hanging="10"/>
        <w:jc w:val="center"/>
        <w:rPr>
          <w:b/>
          <w:sz w:val="32"/>
        </w:rPr>
      </w:pPr>
      <w:r w:rsidRPr="00E822FD">
        <w:rPr>
          <w:b/>
          <w:sz w:val="32"/>
        </w:rPr>
        <w:t>РОССИЙСКОЙ ФЕДЕРАЦИИ</w:t>
      </w:r>
    </w:p>
    <w:p w14:paraId="48A1D4F8" w14:textId="77777777" w:rsidR="002042A0" w:rsidRDefault="002042A0" w:rsidP="002042A0">
      <w:pPr>
        <w:spacing w:line="271" w:lineRule="auto"/>
        <w:ind w:right="-2" w:hanging="10"/>
        <w:jc w:val="center"/>
        <w:rPr>
          <w:b/>
          <w:sz w:val="32"/>
        </w:rPr>
      </w:pPr>
    </w:p>
    <w:p w14:paraId="037400E5" w14:textId="1949D1E6" w:rsidR="002042A0" w:rsidRPr="00916D1C" w:rsidRDefault="002042A0" w:rsidP="002042A0">
      <w:pPr>
        <w:ind w:right="-2" w:hanging="10"/>
        <w:jc w:val="center"/>
        <w:rPr>
          <w:szCs w:val="28"/>
        </w:rPr>
      </w:pPr>
      <w:r>
        <w:rPr>
          <w:szCs w:val="28"/>
        </w:rPr>
        <w:t>ФГБОУ ВО</w:t>
      </w:r>
    </w:p>
    <w:p w14:paraId="1452F9A8" w14:textId="2C995941" w:rsidR="002042A0" w:rsidRPr="00916D1C" w:rsidRDefault="009A6C50" w:rsidP="002042A0">
      <w:pPr>
        <w:ind w:right="-2" w:hanging="10"/>
        <w:jc w:val="center"/>
        <w:rPr>
          <w:b/>
          <w:szCs w:val="32"/>
        </w:rPr>
      </w:pPr>
      <w:r>
        <w:rPr>
          <w:b/>
          <w:szCs w:val="32"/>
        </w:rPr>
        <w:t>«</w:t>
      </w:r>
      <w:r w:rsidR="002042A0" w:rsidRPr="00916D1C">
        <w:rPr>
          <w:b/>
          <w:szCs w:val="32"/>
        </w:rPr>
        <w:t>БРЯНСКИЙ ГОСУДАРСТВЕННЫЙ ТЕХНИЧЕСКИЙ УНИВЕРСИТЕТ</w:t>
      </w:r>
      <w:r>
        <w:rPr>
          <w:b/>
          <w:szCs w:val="32"/>
        </w:rPr>
        <w:t>»</w:t>
      </w:r>
    </w:p>
    <w:p w14:paraId="0F90DD23" w14:textId="53B30955" w:rsidR="002042A0" w:rsidRPr="00482AEE" w:rsidRDefault="002042A0" w:rsidP="002042A0">
      <w:pPr>
        <w:spacing w:after="30" w:line="259" w:lineRule="auto"/>
        <w:ind w:right="-2" w:hanging="10"/>
        <w:jc w:val="center"/>
        <w:rPr>
          <w:szCs w:val="28"/>
        </w:rPr>
      </w:pPr>
      <w:r w:rsidRPr="00E822FD">
        <w:rPr>
          <w:b/>
          <w:szCs w:val="28"/>
        </w:rPr>
        <w:t>Кафедра</w:t>
      </w:r>
      <w:r w:rsidRPr="00482AEE">
        <w:rPr>
          <w:szCs w:val="28"/>
        </w:rPr>
        <w:t xml:space="preserve"> «Информатика и программное обеспечение»</w:t>
      </w:r>
    </w:p>
    <w:p w14:paraId="43804010" w14:textId="5C33F069" w:rsidR="002042A0" w:rsidRDefault="002042A0" w:rsidP="002042A0">
      <w:pPr>
        <w:spacing w:after="30" w:line="259" w:lineRule="auto"/>
        <w:ind w:right="-2" w:hanging="10"/>
        <w:jc w:val="center"/>
        <w:rPr>
          <w:b/>
        </w:rPr>
      </w:pPr>
    </w:p>
    <w:p w14:paraId="4F9AD5B8" w14:textId="0205CB10" w:rsidR="00796DD3" w:rsidRDefault="00796DD3" w:rsidP="002042A0">
      <w:pPr>
        <w:spacing w:after="30" w:line="259" w:lineRule="auto"/>
        <w:ind w:right="-2" w:hanging="10"/>
        <w:jc w:val="center"/>
        <w:rPr>
          <w:b/>
        </w:rPr>
      </w:pPr>
    </w:p>
    <w:p w14:paraId="334BE8C6" w14:textId="77777777" w:rsidR="00796DD3" w:rsidRDefault="00796DD3" w:rsidP="002042A0">
      <w:pPr>
        <w:spacing w:after="30" w:line="259" w:lineRule="auto"/>
        <w:ind w:right="-2" w:hanging="10"/>
        <w:jc w:val="center"/>
        <w:rPr>
          <w:b/>
        </w:rPr>
      </w:pPr>
    </w:p>
    <w:p w14:paraId="2A267011" w14:textId="77777777" w:rsidR="002042A0" w:rsidRDefault="002042A0" w:rsidP="002042A0">
      <w:pPr>
        <w:spacing w:after="30" w:line="259" w:lineRule="auto"/>
        <w:ind w:right="-2" w:hanging="10"/>
        <w:jc w:val="center"/>
        <w:rPr>
          <w:b/>
        </w:rPr>
      </w:pPr>
    </w:p>
    <w:p w14:paraId="194C07B0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14CFBA4A" w14:textId="77777777" w:rsidR="002042A0" w:rsidRPr="00EA1760" w:rsidRDefault="002042A0" w:rsidP="002042A0">
      <w:pPr>
        <w:spacing w:after="65" w:line="259" w:lineRule="auto"/>
        <w:ind w:right="-2" w:hanging="10"/>
        <w:jc w:val="center"/>
        <w:rPr>
          <w:b/>
          <w:sz w:val="36"/>
        </w:rPr>
      </w:pPr>
      <w:r w:rsidRPr="00EA1760">
        <w:rPr>
          <w:b/>
          <w:sz w:val="36"/>
        </w:rPr>
        <w:t>КУРСОВАЯ РАБОТА</w:t>
      </w:r>
    </w:p>
    <w:p w14:paraId="2274D061" w14:textId="75CC4BEC" w:rsidR="002042A0" w:rsidRDefault="002042A0" w:rsidP="002042A0">
      <w:pPr>
        <w:spacing w:line="240" w:lineRule="auto"/>
        <w:ind w:firstLine="0"/>
        <w:jc w:val="center"/>
        <w:rPr>
          <w:color w:val="auto"/>
          <w:sz w:val="32"/>
          <w:szCs w:val="32"/>
        </w:rPr>
      </w:pPr>
      <w:r>
        <w:rPr>
          <w:sz w:val="32"/>
          <w:szCs w:val="32"/>
        </w:rPr>
        <w:t xml:space="preserve">По </w:t>
      </w:r>
      <w:r w:rsidR="003902C4">
        <w:rPr>
          <w:sz w:val="32"/>
          <w:szCs w:val="32"/>
        </w:rPr>
        <w:t>дисциплине</w:t>
      </w:r>
    </w:p>
    <w:p w14:paraId="766AD8ED" w14:textId="77777777" w:rsidR="002042A0" w:rsidRDefault="002042A0" w:rsidP="002042A0">
      <w:pPr>
        <w:spacing w:line="240" w:lineRule="auto"/>
        <w:ind w:firstLine="0"/>
        <w:jc w:val="center"/>
        <w:rPr>
          <w:sz w:val="32"/>
          <w:szCs w:val="32"/>
        </w:rPr>
      </w:pPr>
    </w:p>
    <w:p w14:paraId="7C10E512" w14:textId="3C70F5EB" w:rsidR="002042A0" w:rsidRDefault="002042A0" w:rsidP="002042A0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3571F3">
        <w:rPr>
          <w:b/>
          <w:sz w:val="32"/>
          <w:szCs w:val="32"/>
        </w:rPr>
        <w:t>Визуальное п</w:t>
      </w:r>
      <w:r>
        <w:rPr>
          <w:b/>
          <w:sz w:val="32"/>
          <w:szCs w:val="32"/>
        </w:rPr>
        <w:t>рограммирование»</w:t>
      </w:r>
    </w:p>
    <w:p w14:paraId="2F30CFD0" w14:textId="77777777" w:rsidR="002042A0" w:rsidRDefault="002042A0" w:rsidP="002042A0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7EA1242B" w14:textId="743C745B" w:rsidR="002042A0" w:rsidRDefault="002042A0" w:rsidP="002042A0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  <w:u w:val="single"/>
        </w:rPr>
        <w:t>Тема:</w:t>
      </w:r>
      <w:r>
        <w:rPr>
          <w:i/>
          <w:sz w:val="32"/>
          <w:szCs w:val="32"/>
        </w:rPr>
        <w:t xml:space="preserve"> «Игра </w:t>
      </w:r>
      <w:r>
        <w:rPr>
          <w:i/>
          <w:sz w:val="32"/>
          <w:szCs w:val="32"/>
          <w:lang w:val="en-US"/>
        </w:rPr>
        <w:t>Snake</w:t>
      </w:r>
      <w:r>
        <w:rPr>
          <w:i/>
          <w:sz w:val="32"/>
          <w:szCs w:val="32"/>
        </w:rPr>
        <w:t>»</w:t>
      </w:r>
    </w:p>
    <w:p w14:paraId="4640AF1A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3A8A4CE4" w14:textId="4199FF30" w:rsidR="002042A0" w:rsidRDefault="002042A0" w:rsidP="002042A0">
      <w:pPr>
        <w:spacing w:after="65" w:line="259" w:lineRule="auto"/>
        <w:ind w:right="-2" w:hanging="10"/>
        <w:jc w:val="center"/>
      </w:pPr>
      <w:r>
        <w:t xml:space="preserve">Вариант № </w:t>
      </w:r>
      <w:r w:rsidR="003571F3">
        <w:rPr>
          <w:u w:val="single"/>
        </w:rPr>
        <w:t>6</w:t>
      </w:r>
    </w:p>
    <w:p w14:paraId="66B49580" w14:textId="5CB09CCD" w:rsidR="002042A0" w:rsidRDefault="002042A0" w:rsidP="002042A0">
      <w:pPr>
        <w:spacing w:after="65" w:line="259" w:lineRule="auto"/>
        <w:ind w:right="-2" w:hanging="10"/>
        <w:jc w:val="center"/>
      </w:pPr>
      <w:r>
        <w:t>всего листов</w:t>
      </w:r>
      <w:r w:rsidRPr="00D7247B">
        <w:t xml:space="preserve"> </w:t>
      </w:r>
      <w:r w:rsidR="008463F6" w:rsidRPr="008463F6">
        <w:rPr>
          <w:u w:val="single"/>
        </w:rPr>
        <w:t>16</w:t>
      </w:r>
    </w:p>
    <w:p w14:paraId="38D84510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5BDE506D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7AC048B9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3DB2ED53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14475668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0FCA91AD" w14:textId="77777777" w:rsidR="002042A0" w:rsidRDefault="002042A0" w:rsidP="002042A0">
      <w:pPr>
        <w:spacing w:after="65" w:line="259" w:lineRule="auto"/>
        <w:ind w:right="-2" w:hanging="10"/>
        <w:jc w:val="center"/>
      </w:pPr>
    </w:p>
    <w:p w14:paraId="69434EAB" w14:textId="77777777" w:rsidR="002042A0" w:rsidRDefault="002042A0" w:rsidP="002042A0">
      <w:pPr>
        <w:spacing w:after="65" w:line="259" w:lineRule="auto"/>
        <w:ind w:left="4820" w:right="-2" w:firstLine="0"/>
      </w:pPr>
      <w:r>
        <w:t>Выполнил студент гр. 18-ИВТ-2</w:t>
      </w:r>
    </w:p>
    <w:p w14:paraId="562DF87F" w14:textId="77777777" w:rsidR="002042A0" w:rsidRDefault="002042A0" w:rsidP="002042A0">
      <w:pPr>
        <w:spacing w:after="65" w:line="259" w:lineRule="auto"/>
        <w:ind w:left="4820" w:right="-2" w:firstLine="0"/>
      </w:pPr>
      <w:r>
        <w:t>________________________ Жирешонков Н.О.</w:t>
      </w:r>
    </w:p>
    <w:p w14:paraId="3CA2FC13" w14:textId="47EE00BB" w:rsidR="002042A0" w:rsidRDefault="002042A0" w:rsidP="002042A0">
      <w:pPr>
        <w:spacing w:after="65" w:line="259" w:lineRule="auto"/>
        <w:ind w:left="4820" w:right="-2" w:firstLine="0"/>
      </w:pPr>
      <w:r>
        <w:t>«_____» ______________20</w:t>
      </w:r>
      <w:r w:rsidR="00B25952">
        <w:t>20</w:t>
      </w:r>
      <w:r>
        <w:t xml:space="preserve"> г.</w:t>
      </w:r>
    </w:p>
    <w:p w14:paraId="53AD39DF" w14:textId="77777777" w:rsidR="002042A0" w:rsidRDefault="002042A0" w:rsidP="002042A0">
      <w:pPr>
        <w:spacing w:after="63" w:line="269" w:lineRule="auto"/>
        <w:ind w:left="4820" w:right="-2" w:hanging="10"/>
      </w:pPr>
      <w:r>
        <w:t>Руководитель</w:t>
      </w:r>
    </w:p>
    <w:p w14:paraId="3791F91A" w14:textId="2950DBF6" w:rsidR="002042A0" w:rsidRDefault="002042A0" w:rsidP="002042A0">
      <w:pPr>
        <w:spacing w:after="64" w:line="269" w:lineRule="auto"/>
        <w:ind w:left="4820" w:right="-2" w:hanging="10"/>
      </w:pPr>
      <w:r>
        <w:t>________________</w:t>
      </w:r>
      <w:r w:rsidRPr="006F2D8B">
        <w:t xml:space="preserve"> </w:t>
      </w:r>
      <w:r w:rsidR="00B25952" w:rsidRPr="00B25952">
        <w:t>к.т.н., доцент</w:t>
      </w:r>
      <w:r>
        <w:t>.</w:t>
      </w:r>
      <w:r w:rsidR="00B25952">
        <w:t xml:space="preserve"> </w:t>
      </w:r>
      <w:proofErr w:type="spellStart"/>
      <w:r w:rsidR="00B25952">
        <w:t>Трубаков</w:t>
      </w:r>
      <w:proofErr w:type="spellEnd"/>
      <w:r w:rsidR="00B25952">
        <w:t xml:space="preserve"> Е</w:t>
      </w:r>
      <w:r>
        <w:t>.О.</w:t>
      </w:r>
    </w:p>
    <w:p w14:paraId="760E3328" w14:textId="437AE08A" w:rsidR="002042A0" w:rsidRDefault="002042A0" w:rsidP="002042A0">
      <w:pPr>
        <w:spacing w:after="3" w:line="259" w:lineRule="auto"/>
        <w:ind w:left="4820" w:right="-2" w:firstLine="0"/>
      </w:pPr>
      <w:r>
        <w:t>«_____»</w:t>
      </w:r>
      <w:r w:rsidRPr="00E822FD">
        <w:t xml:space="preserve"> </w:t>
      </w:r>
      <w:r>
        <w:t>______________20</w:t>
      </w:r>
      <w:r w:rsidR="00B25952">
        <w:t>20</w:t>
      </w:r>
      <w:r>
        <w:t xml:space="preserve"> г.</w:t>
      </w:r>
    </w:p>
    <w:p w14:paraId="19CD8822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7CEC4AE7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100275DC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497028CD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6EDA1CEE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4094DC35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29D0BFF0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48601621" w14:textId="77777777" w:rsidR="002042A0" w:rsidRDefault="002042A0" w:rsidP="002042A0">
      <w:pPr>
        <w:spacing w:after="3" w:line="259" w:lineRule="auto"/>
        <w:ind w:right="-2" w:hanging="10"/>
        <w:jc w:val="center"/>
      </w:pPr>
    </w:p>
    <w:p w14:paraId="1F4AC673" w14:textId="2EF5A757" w:rsidR="00ED6C82" w:rsidRDefault="002042A0" w:rsidP="00ED6C82">
      <w:pPr>
        <w:spacing w:after="3" w:line="259" w:lineRule="auto"/>
        <w:ind w:right="-2" w:firstLine="0"/>
        <w:jc w:val="center"/>
      </w:pPr>
      <w:r>
        <w:t>г. Брянск 20</w:t>
      </w:r>
      <w:r w:rsidR="00B25952">
        <w:t>20</w:t>
      </w:r>
      <w:r>
        <w:t xml:space="preserve"> г</w:t>
      </w:r>
      <w:r w:rsidR="00ED6C82">
        <w:t>.</w:t>
      </w:r>
    </w:p>
    <w:p w14:paraId="293DD5D1" w14:textId="73D2C2AA" w:rsidR="00ED6C82" w:rsidRDefault="00ED6C82" w:rsidP="002042A0">
      <w:pPr>
        <w:spacing w:after="3" w:line="259" w:lineRule="auto"/>
        <w:ind w:right="-2" w:firstLine="0"/>
        <w:jc w:val="center"/>
        <w:sectPr w:rsidR="00ED6C82" w:rsidSect="003902C4">
          <w:headerReference w:type="default" r:id="rId8"/>
          <w:footerReference w:type="default" r:id="rId9"/>
          <w:pgSz w:w="11906" w:h="16838" w:code="9"/>
          <w:pgMar w:top="284" w:right="284" w:bottom="284" w:left="1134" w:header="567" w:footer="567" w:gutter="0"/>
          <w:pgNumType w:start="1"/>
          <w:cols w:space="708"/>
          <w:titlePg/>
          <w:docGrid w:linePitch="360"/>
        </w:sectPr>
      </w:pPr>
    </w:p>
    <w:bookmarkStart w:id="1" w:name="_Toc11587469" w:displacedByCustomXml="next"/>
    <w:bookmarkStart w:id="2" w:name="_Toc11430974" w:displacedByCustomXml="next"/>
    <w:bookmarkStart w:id="3" w:name="_Toc11586799" w:displacedByCustomXml="next"/>
    <w:sdt>
      <w:sdtPr>
        <w:rPr>
          <w:rFonts w:eastAsia="Times New Roman" w:cs="Times New Roman"/>
          <w:b w:val="0"/>
          <w:caps w:val="0"/>
          <w:color w:val="000000"/>
          <w:szCs w:val="22"/>
        </w:rPr>
        <w:id w:val="-1583807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B0BE23" w14:textId="1A943A6E" w:rsidR="006E2CBD" w:rsidRDefault="006E2CBD" w:rsidP="00B26365">
          <w:pPr>
            <w:pStyle w:val="af1"/>
          </w:pPr>
          <w:r w:rsidRPr="006E2CBD">
            <w:t>Оглавление</w:t>
          </w:r>
        </w:p>
        <w:p w14:paraId="58E48E88" w14:textId="7C3650DE" w:rsidR="00B25952" w:rsidRDefault="006E2CB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1987034" w:history="1">
            <w:r w:rsidR="00B25952" w:rsidRPr="009C1E1F">
              <w:rPr>
                <w:rStyle w:val="af"/>
                <w:rFonts w:eastAsiaTheme="majorEastAsia"/>
                <w:noProof/>
              </w:rPr>
              <w:t>Введение</w:t>
            </w:r>
            <w:r w:rsidR="00B25952">
              <w:rPr>
                <w:noProof/>
                <w:webHidden/>
              </w:rPr>
              <w:tab/>
            </w:r>
            <w:r w:rsidR="00B25952">
              <w:rPr>
                <w:noProof/>
                <w:webHidden/>
              </w:rPr>
              <w:fldChar w:fldCharType="begin"/>
            </w:r>
            <w:r w:rsidR="00B25952">
              <w:rPr>
                <w:noProof/>
                <w:webHidden/>
              </w:rPr>
              <w:instrText xml:space="preserve"> PAGEREF _Toc41987034 \h </w:instrText>
            </w:r>
            <w:r w:rsidR="00B25952">
              <w:rPr>
                <w:noProof/>
                <w:webHidden/>
              </w:rPr>
            </w:r>
            <w:r w:rsidR="00B25952">
              <w:rPr>
                <w:noProof/>
                <w:webHidden/>
              </w:rPr>
              <w:fldChar w:fldCharType="separate"/>
            </w:r>
            <w:r w:rsidR="00B25952">
              <w:rPr>
                <w:noProof/>
                <w:webHidden/>
              </w:rPr>
              <w:t>3</w:t>
            </w:r>
            <w:r w:rsidR="00B25952">
              <w:rPr>
                <w:noProof/>
                <w:webHidden/>
              </w:rPr>
              <w:fldChar w:fldCharType="end"/>
            </w:r>
          </w:hyperlink>
        </w:p>
        <w:p w14:paraId="533CCC13" w14:textId="249DCE7E" w:rsidR="00B25952" w:rsidRDefault="00604BE6">
          <w:pPr>
            <w:pStyle w:val="11"/>
            <w:tabs>
              <w:tab w:val="left" w:pos="140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1987035" w:history="1">
            <w:r w:rsidR="00B25952" w:rsidRPr="009C1E1F">
              <w:rPr>
                <w:rStyle w:val="af"/>
                <w:rFonts w:eastAsiaTheme="majorEastAsia"/>
                <w:noProof/>
              </w:rPr>
              <w:t>1.</w:t>
            </w:r>
            <w:r w:rsidR="00B2595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B25952" w:rsidRPr="009C1E1F">
              <w:rPr>
                <w:rStyle w:val="af"/>
                <w:rFonts w:eastAsiaTheme="majorEastAsia"/>
                <w:noProof/>
              </w:rPr>
              <w:t>Анализ предметной области</w:t>
            </w:r>
            <w:r w:rsidR="00B25952">
              <w:rPr>
                <w:noProof/>
                <w:webHidden/>
              </w:rPr>
              <w:tab/>
            </w:r>
            <w:r w:rsidR="00B25952">
              <w:rPr>
                <w:noProof/>
                <w:webHidden/>
              </w:rPr>
              <w:fldChar w:fldCharType="begin"/>
            </w:r>
            <w:r w:rsidR="00B25952">
              <w:rPr>
                <w:noProof/>
                <w:webHidden/>
              </w:rPr>
              <w:instrText xml:space="preserve"> PAGEREF _Toc41987035 \h </w:instrText>
            </w:r>
            <w:r w:rsidR="00B25952">
              <w:rPr>
                <w:noProof/>
                <w:webHidden/>
              </w:rPr>
            </w:r>
            <w:r w:rsidR="00B25952">
              <w:rPr>
                <w:noProof/>
                <w:webHidden/>
              </w:rPr>
              <w:fldChar w:fldCharType="separate"/>
            </w:r>
            <w:r w:rsidR="00B25952">
              <w:rPr>
                <w:noProof/>
                <w:webHidden/>
              </w:rPr>
              <w:t>4</w:t>
            </w:r>
            <w:r w:rsidR="00B25952">
              <w:rPr>
                <w:noProof/>
                <w:webHidden/>
              </w:rPr>
              <w:fldChar w:fldCharType="end"/>
            </w:r>
          </w:hyperlink>
        </w:p>
        <w:p w14:paraId="5E6DD87B" w14:textId="3BDF7D8B" w:rsidR="00B25952" w:rsidRDefault="00604BE6">
          <w:pPr>
            <w:pStyle w:val="21"/>
            <w:tabs>
              <w:tab w:val="left" w:pos="168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color w:val="auto"/>
              <w:sz w:val="22"/>
              <w:szCs w:val="22"/>
            </w:rPr>
          </w:pPr>
          <w:hyperlink w:anchor="_Toc41987036" w:history="1">
            <w:r w:rsidR="00B25952" w:rsidRPr="009C1E1F">
              <w:rPr>
                <w:rStyle w:val="af"/>
                <w:rFonts w:eastAsiaTheme="majorEastAsia"/>
                <w:noProof/>
              </w:rPr>
              <w:t>1.1.</w:t>
            </w:r>
            <w:r w:rsidR="00B25952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color w:val="auto"/>
                <w:sz w:val="22"/>
                <w:szCs w:val="22"/>
              </w:rPr>
              <w:tab/>
            </w:r>
            <w:r w:rsidR="00B25952" w:rsidRPr="009C1E1F">
              <w:rPr>
                <w:rStyle w:val="af"/>
                <w:rFonts w:eastAsiaTheme="majorEastAsia"/>
                <w:i/>
                <w:noProof/>
              </w:rPr>
              <w:t>Примеры существующих проектов:</w:t>
            </w:r>
            <w:r w:rsidR="00B25952">
              <w:rPr>
                <w:noProof/>
                <w:webHidden/>
              </w:rPr>
              <w:tab/>
            </w:r>
            <w:r w:rsidR="00B25952">
              <w:rPr>
                <w:noProof/>
                <w:webHidden/>
              </w:rPr>
              <w:fldChar w:fldCharType="begin"/>
            </w:r>
            <w:r w:rsidR="00B25952">
              <w:rPr>
                <w:noProof/>
                <w:webHidden/>
              </w:rPr>
              <w:instrText xml:space="preserve"> PAGEREF _Toc41987036 \h </w:instrText>
            </w:r>
            <w:r w:rsidR="00B25952">
              <w:rPr>
                <w:noProof/>
                <w:webHidden/>
              </w:rPr>
            </w:r>
            <w:r w:rsidR="00B25952">
              <w:rPr>
                <w:noProof/>
                <w:webHidden/>
              </w:rPr>
              <w:fldChar w:fldCharType="separate"/>
            </w:r>
            <w:r w:rsidR="00B25952">
              <w:rPr>
                <w:noProof/>
                <w:webHidden/>
              </w:rPr>
              <w:t>4</w:t>
            </w:r>
            <w:r w:rsidR="00B25952">
              <w:rPr>
                <w:noProof/>
                <w:webHidden/>
              </w:rPr>
              <w:fldChar w:fldCharType="end"/>
            </w:r>
          </w:hyperlink>
        </w:p>
        <w:p w14:paraId="3716CFE2" w14:textId="0A7E774A" w:rsidR="00B25952" w:rsidRDefault="00604BE6">
          <w:pPr>
            <w:pStyle w:val="31"/>
            <w:tabs>
              <w:tab w:val="left" w:pos="2240"/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41987037" w:history="1">
            <w:r w:rsidR="00B25952" w:rsidRPr="009C1E1F">
              <w:rPr>
                <w:rStyle w:val="af"/>
                <w:rFonts w:eastAsiaTheme="majorEastAsia"/>
                <w:noProof/>
              </w:rPr>
              <w:t>1.1.1.</w:t>
            </w:r>
            <w:r w:rsidR="00B25952"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B25952" w:rsidRPr="009C1E1F">
              <w:rPr>
                <w:rStyle w:val="af"/>
                <w:rFonts w:eastAsiaTheme="majorEastAsia"/>
                <w:noProof/>
                <w:lang w:val="en-US"/>
              </w:rPr>
              <w:t>Snake</w:t>
            </w:r>
            <w:r w:rsidR="00B25952">
              <w:rPr>
                <w:noProof/>
                <w:webHidden/>
              </w:rPr>
              <w:tab/>
            </w:r>
            <w:r w:rsidR="00B25952">
              <w:rPr>
                <w:noProof/>
                <w:webHidden/>
              </w:rPr>
              <w:fldChar w:fldCharType="begin"/>
            </w:r>
            <w:r w:rsidR="00B25952">
              <w:rPr>
                <w:noProof/>
                <w:webHidden/>
              </w:rPr>
              <w:instrText xml:space="preserve"> PAGEREF _Toc41987037 \h </w:instrText>
            </w:r>
            <w:r w:rsidR="00B25952">
              <w:rPr>
                <w:noProof/>
                <w:webHidden/>
              </w:rPr>
            </w:r>
            <w:r w:rsidR="00B25952">
              <w:rPr>
                <w:noProof/>
                <w:webHidden/>
              </w:rPr>
              <w:fldChar w:fldCharType="separate"/>
            </w:r>
            <w:r w:rsidR="00B25952">
              <w:rPr>
                <w:noProof/>
                <w:webHidden/>
              </w:rPr>
              <w:t>4</w:t>
            </w:r>
            <w:r w:rsidR="00B25952">
              <w:rPr>
                <w:noProof/>
                <w:webHidden/>
              </w:rPr>
              <w:fldChar w:fldCharType="end"/>
            </w:r>
          </w:hyperlink>
        </w:p>
        <w:p w14:paraId="0131EBD8" w14:textId="57346646" w:rsidR="00B25952" w:rsidRDefault="00604BE6">
          <w:pPr>
            <w:pStyle w:val="31"/>
            <w:tabs>
              <w:tab w:val="left" w:pos="2240"/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41987038" w:history="1">
            <w:r w:rsidR="00B25952" w:rsidRPr="009C1E1F">
              <w:rPr>
                <w:rStyle w:val="af"/>
                <w:rFonts w:eastAsiaTheme="majorEastAsia"/>
                <w:noProof/>
                <w:lang w:val="en-US"/>
              </w:rPr>
              <w:t>1.1.2.</w:t>
            </w:r>
            <w:r w:rsidR="00B25952"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B25952" w:rsidRPr="009C1E1F">
              <w:rPr>
                <w:rStyle w:val="af"/>
                <w:rFonts w:eastAsiaTheme="majorEastAsia"/>
                <w:noProof/>
                <w:lang w:val="en-US"/>
              </w:rPr>
              <w:t>Snake II</w:t>
            </w:r>
            <w:r w:rsidR="00B25952">
              <w:rPr>
                <w:noProof/>
                <w:webHidden/>
              </w:rPr>
              <w:tab/>
            </w:r>
            <w:r w:rsidR="00B25952">
              <w:rPr>
                <w:noProof/>
                <w:webHidden/>
              </w:rPr>
              <w:fldChar w:fldCharType="begin"/>
            </w:r>
            <w:r w:rsidR="00B25952">
              <w:rPr>
                <w:noProof/>
                <w:webHidden/>
              </w:rPr>
              <w:instrText xml:space="preserve"> PAGEREF _Toc41987038 \h </w:instrText>
            </w:r>
            <w:r w:rsidR="00B25952">
              <w:rPr>
                <w:noProof/>
                <w:webHidden/>
              </w:rPr>
            </w:r>
            <w:r w:rsidR="00B25952">
              <w:rPr>
                <w:noProof/>
                <w:webHidden/>
              </w:rPr>
              <w:fldChar w:fldCharType="separate"/>
            </w:r>
            <w:r w:rsidR="00B25952">
              <w:rPr>
                <w:noProof/>
                <w:webHidden/>
              </w:rPr>
              <w:t>4</w:t>
            </w:r>
            <w:r w:rsidR="00B25952">
              <w:rPr>
                <w:noProof/>
                <w:webHidden/>
              </w:rPr>
              <w:fldChar w:fldCharType="end"/>
            </w:r>
          </w:hyperlink>
        </w:p>
        <w:p w14:paraId="73316FAB" w14:textId="1457F472" w:rsidR="00B25952" w:rsidRDefault="00604BE6">
          <w:pPr>
            <w:pStyle w:val="31"/>
            <w:tabs>
              <w:tab w:val="left" w:pos="2240"/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41987039" w:history="1">
            <w:r w:rsidR="00B25952" w:rsidRPr="009C1E1F">
              <w:rPr>
                <w:rStyle w:val="af"/>
                <w:rFonts w:eastAsiaTheme="majorEastAsia"/>
                <w:noProof/>
                <w:lang w:val="en-US"/>
              </w:rPr>
              <w:t>1.1.3.</w:t>
            </w:r>
            <w:r w:rsidR="00B25952"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B25952" w:rsidRPr="009C1E1F">
              <w:rPr>
                <w:rStyle w:val="af"/>
                <w:rFonts w:eastAsiaTheme="majorEastAsia"/>
                <w:noProof/>
              </w:rPr>
              <w:t xml:space="preserve">Эра </w:t>
            </w:r>
            <w:r w:rsidR="00B25952" w:rsidRPr="009C1E1F">
              <w:rPr>
                <w:rStyle w:val="af"/>
                <w:rFonts w:eastAsiaTheme="majorEastAsia"/>
                <w:noProof/>
                <w:lang w:val="en-US"/>
              </w:rPr>
              <w:t>3D</w:t>
            </w:r>
            <w:r w:rsidR="00B25952">
              <w:rPr>
                <w:noProof/>
                <w:webHidden/>
              </w:rPr>
              <w:tab/>
            </w:r>
            <w:r w:rsidR="00B25952">
              <w:rPr>
                <w:noProof/>
                <w:webHidden/>
              </w:rPr>
              <w:fldChar w:fldCharType="begin"/>
            </w:r>
            <w:r w:rsidR="00B25952">
              <w:rPr>
                <w:noProof/>
                <w:webHidden/>
              </w:rPr>
              <w:instrText xml:space="preserve"> PAGEREF _Toc41987039 \h </w:instrText>
            </w:r>
            <w:r w:rsidR="00B25952">
              <w:rPr>
                <w:noProof/>
                <w:webHidden/>
              </w:rPr>
            </w:r>
            <w:r w:rsidR="00B25952">
              <w:rPr>
                <w:noProof/>
                <w:webHidden/>
              </w:rPr>
              <w:fldChar w:fldCharType="separate"/>
            </w:r>
            <w:r w:rsidR="00B25952">
              <w:rPr>
                <w:noProof/>
                <w:webHidden/>
              </w:rPr>
              <w:t>5</w:t>
            </w:r>
            <w:r w:rsidR="00B25952">
              <w:rPr>
                <w:noProof/>
                <w:webHidden/>
              </w:rPr>
              <w:fldChar w:fldCharType="end"/>
            </w:r>
          </w:hyperlink>
        </w:p>
        <w:p w14:paraId="4A95E7C9" w14:textId="0EDC7BED" w:rsidR="00B25952" w:rsidRDefault="00604BE6">
          <w:pPr>
            <w:pStyle w:val="21"/>
            <w:tabs>
              <w:tab w:val="left" w:pos="168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color w:val="auto"/>
              <w:sz w:val="22"/>
              <w:szCs w:val="22"/>
            </w:rPr>
          </w:pPr>
          <w:hyperlink w:anchor="_Toc41987040" w:history="1">
            <w:r w:rsidR="00B25952" w:rsidRPr="009C1E1F">
              <w:rPr>
                <w:rStyle w:val="af"/>
                <w:rFonts w:eastAsiaTheme="majorEastAsia"/>
                <w:noProof/>
              </w:rPr>
              <w:t>1.2.</w:t>
            </w:r>
            <w:r w:rsidR="00B25952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color w:val="auto"/>
                <w:sz w:val="22"/>
                <w:szCs w:val="22"/>
              </w:rPr>
              <w:tab/>
            </w:r>
            <w:r w:rsidR="00B25952" w:rsidRPr="009C1E1F">
              <w:rPr>
                <w:rStyle w:val="af"/>
                <w:rFonts w:eastAsiaTheme="majorEastAsia"/>
                <w:noProof/>
              </w:rPr>
              <w:t>Выводы</w:t>
            </w:r>
            <w:r w:rsidR="00B25952">
              <w:rPr>
                <w:noProof/>
                <w:webHidden/>
              </w:rPr>
              <w:tab/>
            </w:r>
            <w:r w:rsidR="00B25952">
              <w:rPr>
                <w:noProof/>
                <w:webHidden/>
              </w:rPr>
              <w:fldChar w:fldCharType="begin"/>
            </w:r>
            <w:r w:rsidR="00B25952">
              <w:rPr>
                <w:noProof/>
                <w:webHidden/>
              </w:rPr>
              <w:instrText xml:space="preserve"> PAGEREF _Toc41987040 \h </w:instrText>
            </w:r>
            <w:r w:rsidR="00B25952">
              <w:rPr>
                <w:noProof/>
                <w:webHidden/>
              </w:rPr>
            </w:r>
            <w:r w:rsidR="00B25952">
              <w:rPr>
                <w:noProof/>
                <w:webHidden/>
              </w:rPr>
              <w:fldChar w:fldCharType="separate"/>
            </w:r>
            <w:r w:rsidR="00B25952">
              <w:rPr>
                <w:noProof/>
                <w:webHidden/>
              </w:rPr>
              <w:t>6</w:t>
            </w:r>
            <w:r w:rsidR="00B25952">
              <w:rPr>
                <w:noProof/>
                <w:webHidden/>
              </w:rPr>
              <w:fldChar w:fldCharType="end"/>
            </w:r>
          </w:hyperlink>
        </w:p>
        <w:p w14:paraId="73E9E85A" w14:textId="75AD3791" w:rsidR="00B25952" w:rsidRDefault="00604BE6">
          <w:pPr>
            <w:pStyle w:val="11"/>
            <w:tabs>
              <w:tab w:val="left" w:pos="1400"/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1987041" w:history="1">
            <w:r w:rsidR="00B25952" w:rsidRPr="009C1E1F">
              <w:rPr>
                <w:rStyle w:val="af"/>
                <w:rFonts w:eastAsiaTheme="majorEastAsia"/>
                <w:noProof/>
              </w:rPr>
              <w:t>2.</w:t>
            </w:r>
            <w:r w:rsidR="00B2595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B25952" w:rsidRPr="009C1E1F">
              <w:rPr>
                <w:rStyle w:val="af"/>
                <w:rFonts w:eastAsiaTheme="majorEastAsia"/>
                <w:noProof/>
              </w:rPr>
              <w:t>Конструкторская часть</w:t>
            </w:r>
            <w:r w:rsidR="00B25952">
              <w:rPr>
                <w:noProof/>
                <w:webHidden/>
              </w:rPr>
              <w:tab/>
            </w:r>
            <w:r w:rsidR="00B25952">
              <w:rPr>
                <w:noProof/>
                <w:webHidden/>
              </w:rPr>
              <w:fldChar w:fldCharType="begin"/>
            </w:r>
            <w:r w:rsidR="00B25952">
              <w:rPr>
                <w:noProof/>
                <w:webHidden/>
              </w:rPr>
              <w:instrText xml:space="preserve"> PAGEREF _Toc41987041 \h </w:instrText>
            </w:r>
            <w:r w:rsidR="00B25952">
              <w:rPr>
                <w:noProof/>
                <w:webHidden/>
              </w:rPr>
            </w:r>
            <w:r w:rsidR="00B25952">
              <w:rPr>
                <w:noProof/>
                <w:webHidden/>
              </w:rPr>
              <w:fldChar w:fldCharType="separate"/>
            </w:r>
            <w:r w:rsidR="00B25952">
              <w:rPr>
                <w:noProof/>
                <w:webHidden/>
              </w:rPr>
              <w:t>7</w:t>
            </w:r>
            <w:r w:rsidR="00B25952">
              <w:rPr>
                <w:noProof/>
                <w:webHidden/>
              </w:rPr>
              <w:fldChar w:fldCharType="end"/>
            </w:r>
          </w:hyperlink>
        </w:p>
        <w:p w14:paraId="6F83B8D5" w14:textId="6A83A613" w:rsidR="00B25952" w:rsidRDefault="00604BE6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1987042" w:history="1">
            <w:r w:rsidR="00B25952" w:rsidRPr="009C1E1F">
              <w:rPr>
                <w:rStyle w:val="af"/>
                <w:rFonts w:eastAsiaTheme="majorEastAsia"/>
                <w:noProof/>
              </w:rPr>
              <w:t>Заключение</w:t>
            </w:r>
            <w:r w:rsidR="00B25952">
              <w:rPr>
                <w:noProof/>
                <w:webHidden/>
              </w:rPr>
              <w:tab/>
            </w:r>
            <w:r w:rsidR="00B25952">
              <w:rPr>
                <w:noProof/>
                <w:webHidden/>
              </w:rPr>
              <w:fldChar w:fldCharType="begin"/>
            </w:r>
            <w:r w:rsidR="00B25952">
              <w:rPr>
                <w:noProof/>
                <w:webHidden/>
              </w:rPr>
              <w:instrText xml:space="preserve"> PAGEREF _Toc41987042 \h </w:instrText>
            </w:r>
            <w:r w:rsidR="00B25952">
              <w:rPr>
                <w:noProof/>
                <w:webHidden/>
              </w:rPr>
            </w:r>
            <w:r w:rsidR="00B25952">
              <w:rPr>
                <w:noProof/>
                <w:webHidden/>
              </w:rPr>
              <w:fldChar w:fldCharType="separate"/>
            </w:r>
            <w:r w:rsidR="00B25952">
              <w:rPr>
                <w:noProof/>
                <w:webHidden/>
              </w:rPr>
              <w:t>8</w:t>
            </w:r>
            <w:r w:rsidR="00B25952">
              <w:rPr>
                <w:noProof/>
                <w:webHidden/>
              </w:rPr>
              <w:fldChar w:fldCharType="end"/>
            </w:r>
          </w:hyperlink>
        </w:p>
        <w:p w14:paraId="2B56B233" w14:textId="2A5CCA83" w:rsidR="00B25952" w:rsidRDefault="00604BE6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1987043" w:history="1">
            <w:r w:rsidR="00B25952" w:rsidRPr="009C1E1F">
              <w:rPr>
                <w:rStyle w:val="af"/>
                <w:rFonts w:eastAsiaTheme="majorEastAsia"/>
                <w:noProof/>
              </w:rPr>
              <w:t>Список литературы</w:t>
            </w:r>
            <w:r w:rsidR="00B25952">
              <w:rPr>
                <w:noProof/>
                <w:webHidden/>
              </w:rPr>
              <w:tab/>
            </w:r>
            <w:r w:rsidR="00B25952">
              <w:rPr>
                <w:noProof/>
                <w:webHidden/>
              </w:rPr>
              <w:fldChar w:fldCharType="begin"/>
            </w:r>
            <w:r w:rsidR="00B25952">
              <w:rPr>
                <w:noProof/>
                <w:webHidden/>
              </w:rPr>
              <w:instrText xml:space="preserve"> PAGEREF _Toc41987043 \h </w:instrText>
            </w:r>
            <w:r w:rsidR="00B25952">
              <w:rPr>
                <w:noProof/>
                <w:webHidden/>
              </w:rPr>
            </w:r>
            <w:r w:rsidR="00B25952">
              <w:rPr>
                <w:noProof/>
                <w:webHidden/>
              </w:rPr>
              <w:fldChar w:fldCharType="separate"/>
            </w:r>
            <w:r w:rsidR="00B25952">
              <w:rPr>
                <w:noProof/>
                <w:webHidden/>
              </w:rPr>
              <w:t>9</w:t>
            </w:r>
            <w:r w:rsidR="00B25952">
              <w:rPr>
                <w:noProof/>
                <w:webHidden/>
              </w:rPr>
              <w:fldChar w:fldCharType="end"/>
            </w:r>
          </w:hyperlink>
        </w:p>
        <w:p w14:paraId="717B163C" w14:textId="37FF1AE1" w:rsidR="006E2CBD" w:rsidRDefault="006E2CBD" w:rsidP="0004485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A49C880" w14:textId="277A3CC0" w:rsidR="002042A0" w:rsidRDefault="002042A0" w:rsidP="00B26365">
      <w:pPr>
        <w:pStyle w:val="1"/>
        <w:numPr>
          <w:ilvl w:val="0"/>
          <w:numId w:val="0"/>
        </w:numPr>
      </w:pPr>
      <w:bookmarkStart w:id="4" w:name="_Toc41987034"/>
      <w:r>
        <w:lastRenderedPageBreak/>
        <w:t>Введение</w:t>
      </w:r>
      <w:bookmarkEnd w:id="3"/>
      <w:bookmarkEnd w:id="2"/>
      <w:bookmarkEnd w:id="1"/>
      <w:bookmarkEnd w:id="4"/>
    </w:p>
    <w:p w14:paraId="30C917ED" w14:textId="3D04D94A" w:rsidR="00796DD3" w:rsidRDefault="002042A0" w:rsidP="002042A0">
      <w:r>
        <w:t>Целью курсовой работы является приобретение дополнительных навыков для работы на языке C++</w:t>
      </w:r>
      <w:r w:rsidR="00B25952">
        <w:t>/</w:t>
      </w:r>
      <w:r w:rsidR="00B25952">
        <w:rPr>
          <w:lang w:val="en-US"/>
        </w:rPr>
        <w:t>CLL</w:t>
      </w:r>
      <w:r>
        <w:t>.</w:t>
      </w:r>
    </w:p>
    <w:p w14:paraId="4B9D81A9" w14:textId="7E10D335" w:rsidR="002042A0" w:rsidRDefault="002042A0" w:rsidP="002042A0">
      <w:pPr>
        <w:rPr>
          <w:color w:val="000000" w:themeColor="text1"/>
          <w:sz w:val="24"/>
          <w:szCs w:val="24"/>
          <w:u w:val="single"/>
        </w:rPr>
      </w:pPr>
      <w:r>
        <w:t>В качестве темы курсовой выступит создание игры</w:t>
      </w:r>
      <w:r w:rsidR="003902C4">
        <w:t xml:space="preserve"> </w:t>
      </w:r>
      <w:r w:rsidR="00796DD3">
        <w:t>«</w:t>
      </w:r>
      <w:r>
        <w:rPr>
          <w:lang w:val="en-US"/>
        </w:rPr>
        <w:t>Snake</w:t>
      </w:r>
      <w:r w:rsidR="00796DD3">
        <w:t>»</w:t>
      </w:r>
      <w:r>
        <w:t>.</w:t>
      </w:r>
    </w:p>
    <w:p w14:paraId="01D8346D" w14:textId="087DBAAD" w:rsidR="000160E6" w:rsidRDefault="000160E6" w:rsidP="00B26365">
      <w:pPr>
        <w:pStyle w:val="1"/>
      </w:pPr>
      <w:bookmarkStart w:id="5" w:name="_Toc11362247"/>
      <w:bookmarkStart w:id="6" w:name="_Toc11586800"/>
      <w:bookmarkStart w:id="7" w:name="_Toc11587470"/>
      <w:bookmarkStart w:id="8" w:name="_Toc41987035"/>
      <w:r>
        <w:lastRenderedPageBreak/>
        <w:t xml:space="preserve">Анализ </w:t>
      </w:r>
      <w:r w:rsidRPr="006E67C4">
        <w:t>предметной</w:t>
      </w:r>
      <w:r>
        <w:t xml:space="preserve"> области</w:t>
      </w:r>
      <w:bookmarkEnd w:id="5"/>
      <w:bookmarkEnd w:id="6"/>
      <w:bookmarkEnd w:id="7"/>
      <w:bookmarkEnd w:id="8"/>
    </w:p>
    <w:p w14:paraId="5B416C0B" w14:textId="70FED652" w:rsidR="00A13703" w:rsidRPr="00A13703" w:rsidRDefault="00A13703" w:rsidP="003902C4">
      <w:pPr>
        <w:pStyle w:val="2"/>
      </w:pPr>
      <w:bookmarkStart w:id="9" w:name="_Toc11430976"/>
      <w:bookmarkStart w:id="10" w:name="_Toc11586801"/>
      <w:bookmarkStart w:id="11" w:name="_Toc11587471"/>
      <w:bookmarkStart w:id="12" w:name="_Toc41987036"/>
      <w:r>
        <w:rPr>
          <w:rStyle w:val="30"/>
        </w:rPr>
        <w:t>Примеры существующих проектов:</w:t>
      </w:r>
      <w:bookmarkEnd w:id="9"/>
      <w:bookmarkEnd w:id="10"/>
      <w:bookmarkEnd w:id="11"/>
      <w:bookmarkEnd w:id="12"/>
    </w:p>
    <w:p w14:paraId="580EEDEF" w14:textId="196D806A" w:rsidR="000160E6" w:rsidRDefault="000160E6" w:rsidP="003902C4">
      <w:pPr>
        <w:pStyle w:val="3"/>
      </w:pPr>
      <w:bookmarkStart w:id="13" w:name="_Toc11586802"/>
      <w:bookmarkStart w:id="14" w:name="_Toc11587472"/>
      <w:bookmarkStart w:id="15" w:name="_Toc41987037"/>
      <w:r w:rsidRPr="00A13703">
        <w:rPr>
          <w:lang w:val="en-US"/>
        </w:rPr>
        <w:t>Snake</w:t>
      </w:r>
      <w:bookmarkEnd w:id="13"/>
      <w:bookmarkEnd w:id="14"/>
      <w:bookmarkEnd w:id="15"/>
    </w:p>
    <w:p w14:paraId="07365D46" w14:textId="5EA3BAA7" w:rsidR="003320C2" w:rsidRDefault="000160E6" w:rsidP="003320C2">
      <w:r w:rsidRPr="000160E6">
        <w:t>Оригинальная «Змейка» (</w:t>
      </w:r>
      <w:proofErr w:type="spellStart"/>
      <w:r w:rsidRPr="000160E6">
        <w:t>Snake</w:t>
      </w:r>
      <w:proofErr w:type="spellEnd"/>
      <w:r w:rsidRPr="000160E6">
        <w:t>) от</w:t>
      </w:r>
      <w:r w:rsidR="00A91C6D">
        <w:t xml:space="preserve"> </w:t>
      </w:r>
      <w:proofErr w:type="spellStart"/>
      <w:r w:rsidRPr="000160E6">
        <w:t>Nokia</w:t>
      </w:r>
      <w:proofErr w:type="spellEnd"/>
      <w:r w:rsidR="00A91C6D">
        <w:t xml:space="preserve"> </w:t>
      </w:r>
      <w:r w:rsidRPr="000160E6">
        <w:t xml:space="preserve">появилась в 1997 году благодаря стараниями разработчика </w:t>
      </w:r>
      <w:proofErr w:type="spellStart"/>
      <w:r w:rsidRPr="000160E6">
        <w:t>Танели</w:t>
      </w:r>
      <w:proofErr w:type="spellEnd"/>
      <w:r w:rsidRPr="000160E6">
        <w:t xml:space="preserve"> </w:t>
      </w:r>
      <w:proofErr w:type="spellStart"/>
      <w:r w:rsidRPr="000160E6">
        <w:t>Орманто</w:t>
      </w:r>
      <w:proofErr w:type="spellEnd"/>
      <w:r w:rsidRPr="000160E6">
        <w:t xml:space="preserve">. В том же году компания выпустила первый телефон с этой игрой — </w:t>
      </w:r>
      <w:proofErr w:type="spellStart"/>
      <w:r w:rsidRPr="000160E6">
        <w:t>Nokia</w:t>
      </w:r>
      <w:proofErr w:type="spellEnd"/>
      <w:r w:rsidRPr="000160E6">
        <w:t xml:space="preserve"> 6110. Уже тогда игра была многопользовательской: телефоны общались через</w:t>
      </w:r>
      <w:r w:rsidR="00A91C6D">
        <w:t xml:space="preserve"> </w:t>
      </w:r>
      <w:r w:rsidRPr="000160E6">
        <w:t>ИК-порты, ведь ни</w:t>
      </w:r>
      <w:r w:rsidR="00A91C6D">
        <w:t xml:space="preserve"> </w:t>
      </w:r>
      <w:proofErr w:type="spellStart"/>
      <w:r w:rsidRPr="000160E6">
        <w:t>Bluetooth</w:t>
      </w:r>
      <w:proofErr w:type="spellEnd"/>
      <w:r w:rsidRPr="000160E6">
        <w:t xml:space="preserve">, ни тем более </w:t>
      </w:r>
      <w:proofErr w:type="spellStart"/>
      <w:r w:rsidRPr="000160E6">
        <w:t>Wi-Fi</w:t>
      </w:r>
      <w:proofErr w:type="spellEnd"/>
      <w:r w:rsidRPr="000160E6">
        <w:t xml:space="preserve"> в телефонах в то время не было. Сама змейка состояла из чёрных квадратов и могла двигаться в четырёх направлениях. Игровая зона, по которой передвигалось пресмыкающееся, была ограничена размерами экрана телефона: при ударе головы змейки о край телефона игра завершалась. «Змейка» приобрела невероятную популярность, сравнимую разве что с популярностью современных хитов «</w:t>
      </w:r>
      <w:proofErr w:type="spellStart"/>
      <w:r w:rsidRPr="000160E6">
        <w:t>Angry</w:t>
      </w:r>
      <w:proofErr w:type="spellEnd"/>
      <w:r w:rsidRPr="000160E6">
        <w:t xml:space="preserve"> </w:t>
      </w:r>
      <w:proofErr w:type="spellStart"/>
      <w:r w:rsidRPr="000160E6">
        <w:t>Birds</w:t>
      </w:r>
      <w:proofErr w:type="spellEnd"/>
      <w:r w:rsidRPr="000160E6">
        <w:t>» и «</w:t>
      </w:r>
      <w:proofErr w:type="spellStart"/>
      <w:r w:rsidRPr="000160E6">
        <w:t>Cut</w:t>
      </w:r>
      <w:proofErr w:type="spellEnd"/>
      <w:r w:rsidRPr="000160E6">
        <w:t xml:space="preserve"> </w:t>
      </w:r>
      <w:proofErr w:type="spellStart"/>
      <w:r w:rsidRPr="000160E6">
        <w:t>the</w:t>
      </w:r>
      <w:proofErr w:type="spellEnd"/>
      <w:r w:rsidRPr="000160E6">
        <w:t xml:space="preserve"> </w:t>
      </w:r>
      <w:proofErr w:type="spellStart"/>
      <w:r w:rsidRPr="000160E6">
        <w:t>Rope</w:t>
      </w:r>
      <w:proofErr w:type="spellEnd"/>
      <w:r w:rsidRPr="000160E6">
        <w:t>».</w:t>
      </w:r>
    </w:p>
    <w:p w14:paraId="5E5F5D83" w14:textId="19DB2565" w:rsidR="00B23E2C" w:rsidRDefault="00B23E2C" w:rsidP="00A91C6D">
      <w:pPr>
        <w:pStyle w:val="3"/>
        <w:rPr>
          <w:lang w:val="en-US"/>
        </w:rPr>
      </w:pPr>
      <w:bookmarkStart w:id="16" w:name="_Toc11586803"/>
      <w:bookmarkStart w:id="17" w:name="_Toc11587473"/>
      <w:bookmarkStart w:id="18" w:name="_Toc41987038"/>
      <w:r w:rsidRPr="00B23E2C">
        <w:rPr>
          <w:lang w:val="en-US"/>
        </w:rPr>
        <w:t>Snake II</w:t>
      </w:r>
      <w:bookmarkEnd w:id="16"/>
      <w:bookmarkEnd w:id="17"/>
      <w:bookmarkEnd w:id="18"/>
    </w:p>
    <w:p w14:paraId="56986F31" w14:textId="30EE925A" w:rsidR="00D864FD" w:rsidRPr="009B2046" w:rsidRDefault="003320C2" w:rsidP="009B2046">
      <w:r w:rsidRPr="009B2046">
        <w:t>Вторая часть «Змейки» — "</w:t>
      </w:r>
      <w:proofErr w:type="spellStart"/>
      <w:r w:rsidRPr="009B2046">
        <w:t>Snake</w:t>
      </w:r>
      <w:proofErr w:type="spellEnd"/>
      <w:r w:rsidRPr="009B2046">
        <w:t xml:space="preserve"> II" — обзавелась «бесшовной» игровой зоной, так что змейка не «умирала», врезаясь в край экрана, а выползала из противоположной части дисплея. Также были добавлены карты с препятствиями, врезаться в которые было нельзя. В новой версии был и чит: если успевать ставить игру на паузу в момент поглощения пищи змейкой, она не увеличивалась в размерах. С помощью этой уловки усидчивые, но не очень честные геймеры зарабатывали умопомрачительный счёт, чтобы потом похвастаться перед друзьями. В итоге, не вполне честным путём люди</w:t>
      </w:r>
      <w:r w:rsidR="00A91C6D" w:rsidRPr="009B2046">
        <w:t xml:space="preserve"> </w:t>
      </w:r>
      <w:r w:rsidRPr="009B2046">
        <w:t>зарабатывали и 20, и 30 тысяч очков — это при том, что в первой «Змейке» больше 4500 баллов набрать было невозможно.</w:t>
      </w:r>
    </w:p>
    <w:p w14:paraId="142FECAD" w14:textId="77777777" w:rsidR="003902C4" w:rsidRDefault="00A91C6D" w:rsidP="003902C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10F14B" wp14:editId="1CFF465C">
            <wp:extent cx="2571750" cy="16432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405" cy="178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293C3" w14:textId="14D07BB5" w:rsidR="00B23E2C" w:rsidRPr="003320C2" w:rsidRDefault="00A91C6D" w:rsidP="009B2046">
      <w:pPr>
        <w:pStyle w:val="a9"/>
      </w:pPr>
      <w:r>
        <w:t xml:space="preserve">Рис. </w:t>
      </w:r>
      <w:fldSimple w:instr=" SEQ Рис. \* ARABIC ">
        <w:r w:rsidR="00B11D25">
          <w:rPr>
            <w:noProof/>
          </w:rPr>
          <w:t>1</w:t>
        </w:r>
      </w:fldSimple>
      <w:r w:rsidR="003902C4">
        <w:t>.</w:t>
      </w:r>
      <w:r w:rsidRPr="00ED6C82">
        <w:t xml:space="preserve"> </w:t>
      </w:r>
      <w:r>
        <w:rPr>
          <w:lang w:val="en-US"/>
        </w:rPr>
        <w:t>Snake</w:t>
      </w:r>
      <w:r w:rsidRPr="00ED6C82">
        <w:t xml:space="preserve"> 2</w:t>
      </w:r>
    </w:p>
    <w:p w14:paraId="6B6F6C3E" w14:textId="77777777" w:rsidR="00A91C6D" w:rsidRDefault="003320C2" w:rsidP="00A91C6D">
      <w:r w:rsidRPr="003320C2">
        <w:t xml:space="preserve">Впоследствии </w:t>
      </w:r>
      <w:proofErr w:type="spellStart"/>
      <w:r w:rsidRPr="003320C2">
        <w:t>Nokia</w:t>
      </w:r>
      <w:proofErr w:type="spellEnd"/>
      <w:r w:rsidRPr="003320C2">
        <w:t xml:space="preserve"> выпустила игру</w:t>
      </w:r>
      <w:r w:rsidR="00A91C6D">
        <w:t xml:space="preserve"> </w:t>
      </w:r>
      <w:proofErr w:type="spellStart"/>
      <w:r w:rsidRPr="003320C2">
        <w:t>Snake</w:t>
      </w:r>
      <w:proofErr w:type="spellEnd"/>
      <w:r w:rsidRPr="003320C2">
        <w:t xml:space="preserve"> </w:t>
      </w:r>
      <w:proofErr w:type="spellStart"/>
      <w:r w:rsidRPr="003320C2">
        <w:t>Xenzia</w:t>
      </w:r>
      <w:proofErr w:type="spellEnd"/>
      <w:r w:rsidR="00A91C6D">
        <w:t xml:space="preserve"> </w:t>
      </w:r>
      <w:r w:rsidRPr="003320C2">
        <w:t>для монохромных и бюджетных цветных телефонов,</w:t>
      </w:r>
      <w:r w:rsidR="00A91C6D">
        <w:t xml:space="preserve"> </w:t>
      </w:r>
      <w:proofErr w:type="spellStart"/>
      <w:r w:rsidRPr="003320C2">
        <w:t>Snake</w:t>
      </w:r>
      <w:proofErr w:type="spellEnd"/>
      <w:r w:rsidRPr="003320C2">
        <w:t xml:space="preserve"> EX</w:t>
      </w:r>
      <w:r w:rsidR="00A91C6D">
        <w:t xml:space="preserve"> </w:t>
      </w:r>
      <w:r w:rsidRPr="003320C2">
        <w:t>и</w:t>
      </w:r>
      <w:r w:rsidR="00A91C6D">
        <w:t xml:space="preserve"> </w:t>
      </w:r>
      <w:proofErr w:type="spellStart"/>
      <w:r w:rsidRPr="003320C2">
        <w:t>Snake</w:t>
      </w:r>
      <w:proofErr w:type="spellEnd"/>
      <w:r w:rsidRPr="003320C2">
        <w:t xml:space="preserve"> EX2</w:t>
      </w:r>
      <w:r w:rsidR="00A91C6D">
        <w:t xml:space="preserve"> </w:t>
      </w:r>
      <w:r w:rsidRPr="003320C2">
        <w:t>с улучшенной графикой и мультиплеером через</w:t>
      </w:r>
      <w:r w:rsidR="00A91C6D">
        <w:t xml:space="preserve"> </w:t>
      </w:r>
      <w:proofErr w:type="spellStart"/>
      <w:r w:rsidRPr="003320C2">
        <w:t>Bluetooth</w:t>
      </w:r>
      <w:proofErr w:type="spellEnd"/>
      <w:r w:rsidR="00A91C6D">
        <w:t xml:space="preserve"> </w:t>
      </w:r>
      <w:r w:rsidRPr="003320C2">
        <w:t>для цветных телефонов на</w:t>
      </w:r>
      <w:r w:rsidR="00A91C6D">
        <w:t xml:space="preserve"> </w:t>
      </w:r>
      <w:r w:rsidRPr="003320C2">
        <w:t>S60</w:t>
      </w:r>
      <w:r w:rsidR="00A91C6D">
        <w:t xml:space="preserve"> </w:t>
      </w:r>
      <w:r w:rsidRPr="003320C2">
        <w:t>и S40.</w:t>
      </w:r>
    </w:p>
    <w:p w14:paraId="2717F0D1" w14:textId="1BF39A34" w:rsidR="003320C2" w:rsidRPr="003320C2" w:rsidRDefault="003320C2" w:rsidP="00A91C6D">
      <w:pPr>
        <w:pStyle w:val="3"/>
        <w:rPr>
          <w:lang w:val="en-US"/>
        </w:rPr>
      </w:pPr>
      <w:bookmarkStart w:id="19" w:name="_Toc11586804"/>
      <w:bookmarkStart w:id="20" w:name="_Toc11587474"/>
      <w:bookmarkStart w:id="21" w:name="_Toc41987039"/>
      <w:r>
        <w:t xml:space="preserve">Эра </w:t>
      </w:r>
      <w:r>
        <w:rPr>
          <w:lang w:val="en-US"/>
        </w:rPr>
        <w:t>3D</w:t>
      </w:r>
      <w:bookmarkEnd w:id="19"/>
      <w:bookmarkEnd w:id="20"/>
      <w:bookmarkEnd w:id="21"/>
    </w:p>
    <w:p w14:paraId="4F359181" w14:textId="11365018" w:rsidR="00A91C6D" w:rsidRPr="00A91C6D" w:rsidRDefault="003320C2" w:rsidP="00A91C6D">
      <w:r w:rsidRPr="00A91C6D">
        <w:t>В январе 2005 года специально для N-</w:t>
      </w:r>
      <w:proofErr w:type="spellStart"/>
      <w:r w:rsidRPr="00A91C6D">
        <w:t>Gage</w:t>
      </w:r>
      <w:proofErr w:type="spellEnd"/>
      <w:r w:rsidRPr="00A91C6D">
        <w:t xml:space="preserve"> компанией IOMO (являющейся крупнейшим разработчиком мобильных игр в Европе на то время) по заказу</w:t>
      </w:r>
      <w:r w:rsidR="00A91C6D" w:rsidRPr="00A91C6D">
        <w:t xml:space="preserve"> </w:t>
      </w:r>
      <w:proofErr w:type="spellStart"/>
      <w:r w:rsidRPr="00A91C6D">
        <w:t>Nokia</w:t>
      </w:r>
      <w:proofErr w:type="spellEnd"/>
      <w:r w:rsidR="00A91C6D" w:rsidRPr="00A91C6D">
        <w:t xml:space="preserve"> </w:t>
      </w:r>
      <w:r w:rsidRPr="00A91C6D">
        <w:t>была разработана новая, шестая, версия игры — «Змейки», или же "</w:t>
      </w:r>
      <w:proofErr w:type="spellStart"/>
      <w:r w:rsidRPr="00A91C6D">
        <w:t>Snakes</w:t>
      </w:r>
      <w:proofErr w:type="spellEnd"/>
      <w:r w:rsidRPr="00A91C6D">
        <w:t xml:space="preserve">". На этот раз игра была уже трёхмерной, а графика соответствовала уровню </w:t>
      </w:r>
      <w:proofErr w:type="spellStart"/>
      <w:r w:rsidRPr="00A91C6D">
        <w:t>Sony</w:t>
      </w:r>
      <w:proofErr w:type="spellEnd"/>
      <w:r w:rsidRPr="00A91C6D">
        <w:t xml:space="preserve"> </w:t>
      </w:r>
      <w:proofErr w:type="spellStart"/>
      <w:r w:rsidRPr="00A91C6D">
        <w:t>PlayStation</w:t>
      </w:r>
      <w:proofErr w:type="spellEnd"/>
      <w:r w:rsidRPr="00A91C6D">
        <w:t>. В «</w:t>
      </w:r>
      <w:proofErr w:type="spellStart"/>
      <w:r w:rsidRPr="00A91C6D">
        <w:t>Snakes</w:t>
      </w:r>
      <w:proofErr w:type="spellEnd"/>
      <w:r w:rsidRPr="00A91C6D">
        <w:t xml:space="preserve">» присутствовал мультиплеер через </w:t>
      </w:r>
      <w:proofErr w:type="spellStart"/>
      <w:r w:rsidRPr="00A91C6D">
        <w:t>Bluetooth</w:t>
      </w:r>
      <w:proofErr w:type="spellEnd"/>
      <w:r w:rsidRPr="00A91C6D">
        <w:t xml:space="preserve"> на 4-х человек, была реализована «вирусная» быстрая передача самой игры на N-</w:t>
      </w:r>
      <w:proofErr w:type="spellStart"/>
      <w:r w:rsidRPr="00A91C6D">
        <w:t>Gage</w:t>
      </w:r>
      <w:proofErr w:type="spellEnd"/>
      <w:r w:rsidRPr="00A91C6D">
        <w:t xml:space="preserve"> друзей.</w:t>
      </w:r>
    </w:p>
    <w:p w14:paraId="70C1E7CA" w14:textId="77777777" w:rsidR="00A91C6D" w:rsidRDefault="00A91C6D" w:rsidP="00A91C6D">
      <w:pPr>
        <w:keepNext/>
        <w:jc w:val="center"/>
      </w:pPr>
      <w:r>
        <w:rPr>
          <w:noProof/>
        </w:rPr>
        <w:drawing>
          <wp:inline distT="0" distB="0" distL="0" distR="0" wp14:anchorId="3E5C8D45" wp14:editId="2B5BA36D">
            <wp:extent cx="1643252" cy="217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013" cy="218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F2E5" w14:textId="0BF7DDC1" w:rsidR="00A91C6D" w:rsidRDefault="00A91C6D" w:rsidP="009B2046">
      <w:pPr>
        <w:pStyle w:val="a9"/>
      </w:pPr>
      <w:r>
        <w:t xml:space="preserve">Рис. </w:t>
      </w:r>
      <w:fldSimple w:instr=" SEQ Рис. \* ARABIC ">
        <w:r w:rsidR="00B11D25">
          <w:rPr>
            <w:noProof/>
          </w:rPr>
          <w:t>2</w:t>
        </w:r>
      </w:fldSimple>
      <w:r w:rsidR="003902C4">
        <w:t>.</w:t>
      </w:r>
      <w:r w:rsidRPr="00ED6C82">
        <w:t xml:space="preserve"> </w:t>
      </w:r>
      <w:r>
        <w:rPr>
          <w:lang w:val="en-US"/>
        </w:rPr>
        <w:t>Snakes</w:t>
      </w:r>
    </w:p>
    <w:p w14:paraId="2FDE05DB" w14:textId="6128AE65" w:rsidR="00A91C6D" w:rsidRDefault="003320C2" w:rsidP="003320C2">
      <w:r w:rsidRPr="003320C2">
        <w:t>Следующей версией игры стала трёхмерная "</w:t>
      </w:r>
      <w:proofErr w:type="spellStart"/>
      <w:r w:rsidRPr="003320C2">
        <w:t>Snake</w:t>
      </w:r>
      <w:proofErr w:type="spellEnd"/>
      <w:r w:rsidRPr="003320C2">
        <w:t xml:space="preserve"> III". Она повторяла игру «</w:t>
      </w:r>
      <w:proofErr w:type="spellStart"/>
      <w:r w:rsidRPr="003320C2">
        <w:t>Snakes</w:t>
      </w:r>
      <w:proofErr w:type="spellEnd"/>
      <w:r w:rsidRPr="003320C2">
        <w:t>» и отличалась лишь реалистичностью графики — всё-таки в «</w:t>
      </w:r>
      <w:proofErr w:type="spellStart"/>
      <w:r w:rsidRPr="003320C2">
        <w:t>Snakes</w:t>
      </w:r>
      <w:proofErr w:type="spellEnd"/>
      <w:r w:rsidRPr="003320C2">
        <w:t xml:space="preserve">» змеи были довольно абстрактные. В остальном же игра содержала те же режимы игры и тот же мультиплеер через </w:t>
      </w:r>
      <w:proofErr w:type="spellStart"/>
      <w:r w:rsidRPr="003320C2">
        <w:t>Bluetooth</w:t>
      </w:r>
      <w:proofErr w:type="spellEnd"/>
      <w:r w:rsidRPr="003320C2">
        <w:t>.</w:t>
      </w:r>
      <w:r w:rsidR="00A91C6D" w:rsidRPr="00A91C6D">
        <w:rPr>
          <w:noProof/>
        </w:rPr>
        <w:t xml:space="preserve"> </w:t>
      </w:r>
    </w:p>
    <w:p w14:paraId="309A2EFB" w14:textId="270866D5" w:rsidR="00A91C6D" w:rsidRDefault="003320C2" w:rsidP="00A91C6D">
      <w:r w:rsidRPr="003320C2">
        <w:lastRenderedPageBreak/>
        <w:t>Наконец, в 2008 году вышла последняя версия «Змейки» — "</w:t>
      </w:r>
      <w:proofErr w:type="spellStart"/>
      <w:r w:rsidRPr="003320C2">
        <w:t>Snakes</w:t>
      </w:r>
      <w:proofErr w:type="spellEnd"/>
      <w:r w:rsidRPr="003320C2">
        <w:t xml:space="preserve"> </w:t>
      </w:r>
      <w:proofErr w:type="spellStart"/>
      <w:r w:rsidRPr="003320C2">
        <w:t>Subsonic</w:t>
      </w:r>
      <w:proofErr w:type="spellEnd"/>
      <w:r w:rsidRPr="003320C2">
        <w:t>". «</w:t>
      </w:r>
      <w:proofErr w:type="spellStart"/>
      <w:r w:rsidRPr="003320C2">
        <w:t>Сабсоник</w:t>
      </w:r>
      <w:proofErr w:type="spellEnd"/>
      <w:r w:rsidRPr="003320C2">
        <w:t>» являлся продолжением игры «</w:t>
      </w:r>
      <w:proofErr w:type="spellStart"/>
      <w:r w:rsidRPr="003320C2">
        <w:t>Snakes</w:t>
      </w:r>
      <w:proofErr w:type="spellEnd"/>
      <w:r w:rsidRPr="003320C2">
        <w:t>», но уже для игрового сервиса «N-</w:t>
      </w:r>
      <w:proofErr w:type="spellStart"/>
      <w:r w:rsidRPr="003320C2">
        <w:t>Gage</w:t>
      </w:r>
      <w:proofErr w:type="spellEnd"/>
      <w:r w:rsidRPr="003320C2">
        <w:t xml:space="preserve">», доступного на двух десятках устройств </w:t>
      </w:r>
      <w:proofErr w:type="spellStart"/>
      <w:r w:rsidRPr="003320C2">
        <w:t>Nokia</w:t>
      </w:r>
      <w:proofErr w:type="spellEnd"/>
      <w:r w:rsidRPr="003320C2">
        <w:t xml:space="preserve">. </w:t>
      </w:r>
    </w:p>
    <w:p w14:paraId="7B89CD96" w14:textId="77777777" w:rsidR="00A91C6D" w:rsidRDefault="00A91C6D" w:rsidP="00A91C6D">
      <w:pPr>
        <w:keepNext/>
        <w:jc w:val="center"/>
      </w:pPr>
      <w:r>
        <w:rPr>
          <w:noProof/>
        </w:rPr>
        <w:drawing>
          <wp:inline distT="0" distB="0" distL="0" distR="0" wp14:anchorId="2EFC5475" wp14:editId="768A66BE">
            <wp:extent cx="4343400" cy="3257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540" cy="32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B181" w14:textId="538B8A09" w:rsidR="00A91C6D" w:rsidRDefault="00A91C6D" w:rsidP="009B2046">
      <w:pPr>
        <w:pStyle w:val="a9"/>
        <w:rPr>
          <w:lang w:val="en-US"/>
        </w:rPr>
      </w:pPr>
      <w:r>
        <w:t xml:space="preserve">Рис. </w:t>
      </w:r>
      <w:fldSimple w:instr=" SEQ Рис. \* ARABIC ">
        <w:r w:rsidR="00B11D25">
          <w:rPr>
            <w:noProof/>
          </w:rPr>
          <w:t>3</w:t>
        </w:r>
      </w:fldSimple>
      <w:r w:rsidR="003902C4">
        <w:t>.</w:t>
      </w:r>
      <w:r>
        <w:rPr>
          <w:lang w:val="en-US"/>
        </w:rPr>
        <w:t xml:space="preserve"> Snakes Subsonic</w:t>
      </w:r>
    </w:p>
    <w:p w14:paraId="3966775E" w14:textId="74AF9285" w:rsidR="00A13703" w:rsidRDefault="00A13703" w:rsidP="00A13703">
      <w:pPr>
        <w:pStyle w:val="2"/>
      </w:pPr>
      <w:bookmarkStart w:id="22" w:name="_Toc11586805"/>
      <w:bookmarkStart w:id="23" w:name="_Toc11587475"/>
      <w:bookmarkStart w:id="24" w:name="_Toc41987040"/>
      <w:r>
        <w:t>Выводы</w:t>
      </w:r>
      <w:bookmarkEnd w:id="22"/>
      <w:bookmarkEnd w:id="23"/>
      <w:bookmarkEnd w:id="24"/>
    </w:p>
    <w:p w14:paraId="1C8F07B5" w14:textId="67001F2C" w:rsidR="00A13703" w:rsidRDefault="00A13703" w:rsidP="00A13703">
      <w:r>
        <w:t>В следствие анализа продуктов аналогов было принято решение реализовывать следующие особенности:</w:t>
      </w:r>
    </w:p>
    <w:p w14:paraId="0AB8BD4B" w14:textId="710A1475" w:rsidR="00A13703" w:rsidRDefault="00A13703" w:rsidP="00A13703">
      <w:pPr>
        <w:pStyle w:val="a0"/>
        <w:numPr>
          <w:ilvl w:val="0"/>
          <w:numId w:val="7"/>
        </w:numPr>
      </w:pPr>
      <w:r>
        <w:t xml:space="preserve">Работа будет выполнена </w:t>
      </w:r>
      <w:r w:rsidR="0077636F">
        <w:t>в двухмерном пространстве</w:t>
      </w:r>
      <w:r w:rsidR="00C25DDB">
        <w:t>.</w:t>
      </w:r>
    </w:p>
    <w:p w14:paraId="72DAF64E" w14:textId="44DA0212" w:rsidR="00AE08AA" w:rsidRDefault="00A13703" w:rsidP="00A13703">
      <w:pPr>
        <w:pStyle w:val="a0"/>
        <w:numPr>
          <w:ilvl w:val="0"/>
          <w:numId w:val="7"/>
        </w:numPr>
      </w:pPr>
      <w:r>
        <w:t>Игровая зона будет поделена на квадраты</w:t>
      </w:r>
      <w:r w:rsidR="00C25DDB">
        <w:t>.</w:t>
      </w:r>
    </w:p>
    <w:p w14:paraId="6EB813B6" w14:textId="2DCBD5DE" w:rsidR="00A13703" w:rsidRPr="00A13703" w:rsidRDefault="00A13703" w:rsidP="00ED6C82">
      <w:pPr>
        <w:pStyle w:val="a0"/>
        <w:numPr>
          <w:ilvl w:val="0"/>
          <w:numId w:val="7"/>
        </w:numPr>
        <w:rPr>
          <w:color w:val="auto"/>
        </w:rPr>
      </w:pPr>
      <w:r>
        <w:t>Увеличение размера змейки</w:t>
      </w:r>
      <w:r w:rsidR="00C25DDB">
        <w:t>.</w:t>
      </w:r>
    </w:p>
    <w:p w14:paraId="6E58A2B5" w14:textId="4948326B" w:rsidR="00A13703" w:rsidRPr="00A13703" w:rsidRDefault="00A13703" w:rsidP="00ED6C82">
      <w:pPr>
        <w:pStyle w:val="a0"/>
        <w:numPr>
          <w:ilvl w:val="0"/>
          <w:numId w:val="7"/>
        </w:numPr>
        <w:rPr>
          <w:color w:val="auto"/>
        </w:rPr>
      </w:pPr>
      <w:r w:rsidRPr="00A13703">
        <w:rPr>
          <w:color w:val="auto"/>
        </w:rPr>
        <w:t>Возможность столкновения с препятствиями</w:t>
      </w:r>
      <w:r w:rsidR="00B25952">
        <w:rPr>
          <w:color w:val="auto"/>
          <w:lang w:val="en-US"/>
        </w:rPr>
        <w:t>.</w:t>
      </w:r>
    </w:p>
    <w:p w14:paraId="2FBFAA97" w14:textId="05E58F22" w:rsidR="00A13703" w:rsidRDefault="00AE08AA" w:rsidP="00B26365">
      <w:pPr>
        <w:pStyle w:val="1"/>
      </w:pPr>
      <w:bookmarkStart w:id="25" w:name="_Toc11362252"/>
      <w:bookmarkStart w:id="26" w:name="_Toc11586806"/>
      <w:bookmarkStart w:id="27" w:name="_Toc11587476"/>
      <w:bookmarkStart w:id="28" w:name="_Toc41987041"/>
      <w:r>
        <w:lastRenderedPageBreak/>
        <w:t>Конструкторская часть</w:t>
      </w:r>
      <w:bookmarkEnd w:id="25"/>
      <w:bookmarkEnd w:id="26"/>
      <w:bookmarkEnd w:id="27"/>
      <w:bookmarkEnd w:id="28"/>
    </w:p>
    <w:p w14:paraId="0081F7F9" w14:textId="77777777" w:rsidR="00567C4F" w:rsidRDefault="00567C4F" w:rsidP="00567C4F">
      <w:r>
        <w:t>Целью работы является создание классической «Змейки» с базовыми правилами игры, но в ходе работы было реализовано несколько механик, наиболее интересными из которых я хотел бы поделиться.</w:t>
      </w:r>
    </w:p>
    <w:p w14:paraId="1C23ADFB" w14:textId="01E0ECAE" w:rsidR="005C6766" w:rsidRDefault="00567C4F" w:rsidP="00567C4F">
      <w:r>
        <w:t xml:space="preserve">Одной из самых интересных механик является сама змейка - она реализована как </w:t>
      </w:r>
      <w:r w:rsidRPr="00567C4F">
        <w:t>динамическая</w:t>
      </w:r>
      <w:r>
        <w:t xml:space="preserve"> структура данных. Основное преимущество этого метода реализации заключается в механике перемещения: ДСД при перемещении позволяет не переписывать координаты каждого блока, а просто переставлять последний блок вперед первого.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FB069E" w14:paraId="76EF57FD" w14:textId="77777777" w:rsidTr="00FB069E">
        <w:tc>
          <w:tcPr>
            <w:tcW w:w="9911" w:type="dxa"/>
          </w:tcPr>
          <w:p w14:paraId="0C2F7976" w14:textId="77777777" w:rsidR="00FB069E" w:rsidRDefault="00FB069E" w:rsidP="00FB069E">
            <w:pPr>
              <w:pStyle w:val="ad"/>
            </w:pPr>
            <w:r>
              <w:t>void Snake::Crawl(int direction_)</w:t>
            </w:r>
          </w:p>
          <w:p w14:paraId="14535399" w14:textId="77777777" w:rsidR="00FB069E" w:rsidRDefault="00FB069E" w:rsidP="00FB069E">
            <w:pPr>
              <w:pStyle w:val="ad"/>
            </w:pPr>
            <w:r>
              <w:t>{</w:t>
            </w:r>
          </w:p>
          <w:p w14:paraId="5BBAE31B" w14:textId="77777777" w:rsidR="00FB069E" w:rsidRDefault="00FB069E" w:rsidP="00FB069E">
            <w:pPr>
              <w:pStyle w:val="ad"/>
            </w:pPr>
            <w:r>
              <w:tab/>
              <w:t>Node* tmp = tail;</w:t>
            </w:r>
          </w:p>
          <w:p w14:paraId="2BA76A70" w14:textId="77777777" w:rsidR="00FB069E" w:rsidRDefault="00FB069E" w:rsidP="00FB069E">
            <w:pPr>
              <w:pStyle w:val="ad"/>
            </w:pPr>
            <w:r>
              <w:tab/>
              <w:t>tail = tail-&gt;next;</w:t>
            </w:r>
          </w:p>
          <w:p w14:paraId="50AB062E" w14:textId="77777777" w:rsidR="00FB069E" w:rsidRDefault="00FB069E" w:rsidP="00FB069E">
            <w:pPr>
              <w:pStyle w:val="ad"/>
            </w:pPr>
            <w:r>
              <w:tab/>
              <w:t>tail-&gt;prev = nullptr;</w:t>
            </w:r>
          </w:p>
          <w:p w14:paraId="4C18F517" w14:textId="77777777" w:rsidR="00FB069E" w:rsidRDefault="00FB069E" w:rsidP="00FB069E">
            <w:pPr>
              <w:pStyle w:val="ad"/>
            </w:pPr>
            <w:r>
              <w:tab/>
              <w:t>tmp-&gt;prev = head;</w:t>
            </w:r>
          </w:p>
          <w:p w14:paraId="747F6026" w14:textId="77777777" w:rsidR="00FB069E" w:rsidRDefault="00FB069E" w:rsidP="00FB069E">
            <w:pPr>
              <w:pStyle w:val="ad"/>
            </w:pPr>
            <w:r>
              <w:tab/>
              <w:t>tmp-&gt;next = nullptr;</w:t>
            </w:r>
          </w:p>
          <w:p w14:paraId="5598881E" w14:textId="77777777" w:rsidR="00FB069E" w:rsidRDefault="00FB069E" w:rsidP="00FB069E">
            <w:pPr>
              <w:pStyle w:val="ad"/>
            </w:pPr>
            <w:r>
              <w:tab/>
              <w:t>head-&gt;next = tmp;</w:t>
            </w:r>
          </w:p>
          <w:p w14:paraId="57AAB98B" w14:textId="77777777" w:rsidR="00FB069E" w:rsidRDefault="00FB069E" w:rsidP="00FB069E">
            <w:pPr>
              <w:pStyle w:val="ad"/>
            </w:pPr>
            <w:r>
              <w:tab/>
              <w:t>head = tmp;</w:t>
            </w:r>
          </w:p>
          <w:p w14:paraId="4B9CF0BF" w14:textId="77777777" w:rsidR="00FB069E" w:rsidRDefault="00FB069E" w:rsidP="00FB069E">
            <w:pPr>
              <w:pStyle w:val="ad"/>
            </w:pPr>
          </w:p>
          <w:p w14:paraId="5ECCB4C3" w14:textId="77777777" w:rsidR="00FB069E" w:rsidRDefault="00FB069E" w:rsidP="00FB069E">
            <w:pPr>
              <w:pStyle w:val="ad"/>
            </w:pPr>
            <w:r>
              <w:tab/>
              <w:t>switch (direction_)</w:t>
            </w:r>
          </w:p>
          <w:p w14:paraId="6E3F93D3" w14:textId="77777777" w:rsidR="00FB069E" w:rsidRDefault="00FB069E" w:rsidP="00FB069E">
            <w:pPr>
              <w:pStyle w:val="ad"/>
            </w:pPr>
            <w:r>
              <w:tab/>
              <w:t>{</w:t>
            </w:r>
          </w:p>
          <w:p w14:paraId="1816F094" w14:textId="77777777" w:rsidR="00FB069E" w:rsidRDefault="00FB069E" w:rsidP="00FB069E">
            <w:pPr>
              <w:pStyle w:val="ad"/>
            </w:pPr>
            <w:r>
              <w:tab/>
              <w:t>case UP:</w:t>
            </w:r>
          </w:p>
          <w:p w14:paraId="43181909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head-&gt;x = head-&gt;prev-&gt;x;</w:t>
            </w:r>
          </w:p>
          <w:p w14:paraId="0E853BC0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head-&gt;y = head-&gt;prev-&gt;y - 1;</w:t>
            </w:r>
          </w:p>
          <w:p w14:paraId="2851E12F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head-&gt;prev-&gt;direction = head-&gt;direction = UP;</w:t>
            </w:r>
          </w:p>
          <w:p w14:paraId="683896E6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break;</w:t>
            </w:r>
          </w:p>
          <w:p w14:paraId="5E01D2B0" w14:textId="77777777" w:rsidR="00FB069E" w:rsidRDefault="00FB069E" w:rsidP="00FB069E">
            <w:pPr>
              <w:pStyle w:val="ad"/>
            </w:pPr>
            <w:r>
              <w:tab/>
              <w:t>case RIGHT:</w:t>
            </w:r>
          </w:p>
          <w:p w14:paraId="06FCA1AD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head-&gt;x = head-&gt;prev-&gt;x + 1;</w:t>
            </w:r>
          </w:p>
          <w:p w14:paraId="24D3275E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head-&gt;y = head-&gt;prev-&gt;y;</w:t>
            </w:r>
          </w:p>
          <w:p w14:paraId="5399F97E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head-&gt;prev-&gt;direction = head-&gt;direction = RIGHT;</w:t>
            </w:r>
          </w:p>
          <w:p w14:paraId="55054764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break;</w:t>
            </w:r>
          </w:p>
          <w:p w14:paraId="4690A164" w14:textId="77777777" w:rsidR="00FB069E" w:rsidRDefault="00FB069E" w:rsidP="00FB069E">
            <w:pPr>
              <w:pStyle w:val="ad"/>
            </w:pPr>
            <w:r>
              <w:tab/>
              <w:t>case DOWN:</w:t>
            </w:r>
          </w:p>
          <w:p w14:paraId="358C5FE8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head-&gt;x = head-&gt;prev-&gt;x;</w:t>
            </w:r>
          </w:p>
          <w:p w14:paraId="6548144E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head-&gt;y = head-&gt;prev-&gt;y + 1;</w:t>
            </w:r>
          </w:p>
          <w:p w14:paraId="193FEA0D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head-&gt;prev-&gt;direction = head-&gt;direction = DOWN;</w:t>
            </w:r>
          </w:p>
          <w:p w14:paraId="4402B5E9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break;</w:t>
            </w:r>
          </w:p>
          <w:p w14:paraId="37098689" w14:textId="77777777" w:rsidR="00FB069E" w:rsidRDefault="00FB069E" w:rsidP="00FB069E">
            <w:pPr>
              <w:pStyle w:val="ad"/>
            </w:pPr>
            <w:r>
              <w:tab/>
              <w:t>case LEFT:</w:t>
            </w:r>
          </w:p>
          <w:p w14:paraId="037AF5EA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head-&gt;x = head-&gt;prev-&gt;x - 1;</w:t>
            </w:r>
          </w:p>
          <w:p w14:paraId="1F38B1B4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head-&gt;y = head-&gt;prev-&gt;y;</w:t>
            </w:r>
          </w:p>
          <w:p w14:paraId="5D0619DC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head-&gt;prev-&gt;direction = head-&gt;direction = LEFT;</w:t>
            </w:r>
          </w:p>
          <w:p w14:paraId="4E1AF419" w14:textId="77777777" w:rsidR="00FB069E" w:rsidRDefault="00FB069E" w:rsidP="00FB069E">
            <w:pPr>
              <w:pStyle w:val="ad"/>
            </w:pPr>
            <w:r>
              <w:tab/>
            </w:r>
            <w:r>
              <w:tab/>
              <w:t>break;</w:t>
            </w:r>
          </w:p>
          <w:p w14:paraId="7B13417D" w14:textId="77777777" w:rsidR="00FB069E" w:rsidRDefault="00FB069E" w:rsidP="00FB069E">
            <w:pPr>
              <w:pStyle w:val="ad"/>
            </w:pPr>
            <w:r>
              <w:tab/>
              <w:t>}</w:t>
            </w:r>
          </w:p>
          <w:p w14:paraId="34713AF3" w14:textId="2CC45385" w:rsidR="00FB069E" w:rsidRDefault="00FB069E" w:rsidP="00FB069E">
            <w:pPr>
              <w:pStyle w:val="ad"/>
              <w:keepNext/>
            </w:pPr>
            <w:r>
              <w:t>}</w:t>
            </w:r>
          </w:p>
        </w:tc>
      </w:tr>
    </w:tbl>
    <w:p w14:paraId="2CE47B1F" w14:textId="1214ADF5" w:rsidR="00FB069E" w:rsidRDefault="00FB069E" w:rsidP="00FB069E">
      <w:pPr>
        <w:pStyle w:val="a9"/>
      </w:pPr>
      <w:r>
        <w:t xml:space="preserve">Листинг </w:t>
      </w:r>
      <w:r w:rsidR="00604BE6">
        <w:fldChar w:fldCharType="begin"/>
      </w:r>
      <w:r w:rsidR="00604BE6">
        <w:instrText xml:space="preserve"> SEQ Листинг \* ARABIC </w:instrText>
      </w:r>
      <w:r w:rsidR="00604BE6">
        <w:fldChar w:fldCharType="separate"/>
      </w:r>
      <w:r>
        <w:rPr>
          <w:noProof/>
        </w:rPr>
        <w:t>1</w:t>
      </w:r>
      <w:r w:rsidR="00604BE6">
        <w:rPr>
          <w:noProof/>
        </w:rPr>
        <w:fldChar w:fldCharType="end"/>
      </w:r>
      <w:r>
        <w:t>. Функция перемещения</w:t>
      </w:r>
    </w:p>
    <w:p w14:paraId="37608B13" w14:textId="4693BEDB" w:rsidR="00FB069E" w:rsidRDefault="00FB069E" w:rsidP="00FB069E">
      <w:r w:rsidRPr="00FB069E">
        <w:lastRenderedPageBreak/>
        <w:t>Для увеличения размера вызывается функция “</w:t>
      </w:r>
      <w:proofErr w:type="spellStart"/>
      <w:r w:rsidRPr="00FB069E">
        <w:t>Growing</w:t>
      </w:r>
      <w:proofErr w:type="spellEnd"/>
      <w:r w:rsidRPr="00FB069E">
        <w:t xml:space="preserve">”, которая создает новый блок в конце змейки, и, что примечательно, присуждает ему данные блока хвоста. Таким образом на конце змейки </w:t>
      </w:r>
      <w:proofErr w:type="spellStart"/>
      <w:r w:rsidRPr="00FB069E">
        <w:t>отрисовываются</w:t>
      </w:r>
      <w:proofErr w:type="spellEnd"/>
      <w:r w:rsidRPr="00FB069E">
        <w:t xml:space="preserve"> сразу 2 блока, один из которых исчезает при следующем перемещении.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FB069E" w14:paraId="6203B830" w14:textId="77777777" w:rsidTr="00FB069E">
        <w:tc>
          <w:tcPr>
            <w:tcW w:w="9911" w:type="dxa"/>
          </w:tcPr>
          <w:p w14:paraId="16F7BAD9" w14:textId="77777777" w:rsidR="00FB069E" w:rsidRDefault="00FB069E" w:rsidP="00FB069E">
            <w:pPr>
              <w:pStyle w:val="ad"/>
            </w:pPr>
            <w:r>
              <w:t>void Snake::Growing()</w:t>
            </w:r>
          </w:p>
          <w:p w14:paraId="38C7E7C1" w14:textId="77777777" w:rsidR="00FB069E" w:rsidRDefault="00FB069E" w:rsidP="00FB069E">
            <w:pPr>
              <w:pStyle w:val="ad"/>
            </w:pPr>
            <w:r>
              <w:t>{</w:t>
            </w:r>
          </w:p>
          <w:p w14:paraId="6812B78B" w14:textId="77777777" w:rsidR="00FB069E" w:rsidRDefault="00FB069E" w:rsidP="00FB069E">
            <w:pPr>
              <w:pStyle w:val="ad"/>
            </w:pPr>
            <w:r>
              <w:tab/>
              <w:t>Node* tmp = new Node;</w:t>
            </w:r>
          </w:p>
          <w:p w14:paraId="311846EF" w14:textId="77777777" w:rsidR="00FB069E" w:rsidRDefault="00FB069E" w:rsidP="00FB069E">
            <w:pPr>
              <w:pStyle w:val="ad"/>
            </w:pPr>
            <w:r>
              <w:tab/>
              <w:t>tmp-&gt;next = tail;</w:t>
            </w:r>
          </w:p>
          <w:p w14:paraId="0B6606D5" w14:textId="77777777" w:rsidR="00FB069E" w:rsidRDefault="00FB069E" w:rsidP="00FB069E">
            <w:pPr>
              <w:pStyle w:val="ad"/>
            </w:pPr>
            <w:r>
              <w:tab/>
              <w:t>tmp-&gt;prev = nullptr;</w:t>
            </w:r>
          </w:p>
          <w:p w14:paraId="6420E235" w14:textId="77777777" w:rsidR="00FB069E" w:rsidRDefault="00FB069E" w:rsidP="00FB069E">
            <w:pPr>
              <w:pStyle w:val="ad"/>
            </w:pPr>
          </w:p>
          <w:p w14:paraId="5C92FA5F" w14:textId="77777777" w:rsidR="00FB069E" w:rsidRDefault="00FB069E" w:rsidP="00FB069E">
            <w:pPr>
              <w:pStyle w:val="ad"/>
            </w:pPr>
            <w:r>
              <w:tab/>
              <w:t>tmp-&gt;x = tail-&gt;x;</w:t>
            </w:r>
          </w:p>
          <w:p w14:paraId="0D9BF6AA" w14:textId="77777777" w:rsidR="00FB069E" w:rsidRDefault="00FB069E" w:rsidP="00FB069E">
            <w:pPr>
              <w:pStyle w:val="ad"/>
            </w:pPr>
            <w:r>
              <w:tab/>
              <w:t>tmp-&gt;y = tail-&gt;y;</w:t>
            </w:r>
          </w:p>
          <w:p w14:paraId="33529DAB" w14:textId="77777777" w:rsidR="00FB069E" w:rsidRDefault="00FB069E" w:rsidP="00FB069E">
            <w:pPr>
              <w:pStyle w:val="ad"/>
            </w:pPr>
            <w:r>
              <w:tab/>
              <w:t>tmp-&gt;direction = tail-&gt;direction;</w:t>
            </w:r>
          </w:p>
          <w:p w14:paraId="03776EA9" w14:textId="77777777" w:rsidR="00FB069E" w:rsidRDefault="00FB069E" w:rsidP="00FB069E">
            <w:pPr>
              <w:pStyle w:val="ad"/>
            </w:pPr>
          </w:p>
          <w:p w14:paraId="17DCEC17" w14:textId="77777777" w:rsidR="00FB069E" w:rsidRDefault="00FB069E" w:rsidP="00FB069E">
            <w:pPr>
              <w:pStyle w:val="ad"/>
            </w:pPr>
            <w:r>
              <w:tab/>
              <w:t>tail-&gt;prev = tmp;</w:t>
            </w:r>
          </w:p>
          <w:p w14:paraId="1159E5A8" w14:textId="77777777" w:rsidR="00FB069E" w:rsidRDefault="00FB069E" w:rsidP="00FB069E">
            <w:pPr>
              <w:pStyle w:val="ad"/>
            </w:pPr>
            <w:r>
              <w:tab/>
              <w:t>tail = tmp;</w:t>
            </w:r>
          </w:p>
          <w:p w14:paraId="40CC1375" w14:textId="77777777" w:rsidR="00FB069E" w:rsidRDefault="00FB069E" w:rsidP="00FB069E">
            <w:pPr>
              <w:pStyle w:val="ad"/>
            </w:pPr>
            <w:r>
              <w:tab/>
              <w:t>SnakeSize++;</w:t>
            </w:r>
          </w:p>
          <w:p w14:paraId="2EFAAE76" w14:textId="70133689" w:rsidR="00FB069E" w:rsidRDefault="00FB069E" w:rsidP="00FB069E">
            <w:pPr>
              <w:pStyle w:val="ad"/>
              <w:keepNext/>
            </w:pPr>
            <w:r>
              <w:t>}</w:t>
            </w:r>
          </w:p>
        </w:tc>
      </w:tr>
    </w:tbl>
    <w:p w14:paraId="1BB81782" w14:textId="36594FEC" w:rsidR="00FB069E" w:rsidRDefault="00FB069E" w:rsidP="00FB069E">
      <w:pPr>
        <w:pStyle w:val="a9"/>
      </w:pPr>
      <w:r>
        <w:t xml:space="preserve">Листинг </w:t>
      </w:r>
      <w:r w:rsidR="00604BE6">
        <w:fldChar w:fldCharType="begin"/>
      </w:r>
      <w:r w:rsidR="00604BE6">
        <w:instrText xml:space="preserve"> SEQ Листинг \* ARABIC </w:instrText>
      </w:r>
      <w:r w:rsidR="00604BE6">
        <w:fldChar w:fldCharType="separate"/>
      </w:r>
      <w:r>
        <w:rPr>
          <w:noProof/>
        </w:rPr>
        <w:t>2</w:t>
      </w:r>
      <w:r w:rsidR="00604BE6">
        <w:rPr>
          <w:noProof/>
        </w:rPr>
        <w:fldChar w:fldCharType="end"/>
      </w:r>
      <w:r>
        <w:t xml:space="preserve">. </w:t>
      </w:r>
      <w:r w:rsidRPr="00FB069E">
        <w:t>Функция</w:t>
      </w:r>
      <w:r>
        <w:t xml:space="preserve"> </w:t>
      </w:r>
      <w:r w:rsidRPr="00FB069E">
        <w:t>“</w:t>
      </w:r>
      <w:proofErr w:type="spellStart"/>
      <w:r w:rsidRPr="00FB069E">
        <w:t>Growing</w:t>
      </w:r>
      <w:proofErr w:type="spellEnd"/>
      <w:r w:rsidRPr="00FB069E">
        <w:t>”</w:t>
      </w:r>
    </w:p>
    <w:p w14:paraId="1B5BE555" w14:textId="231BCB13" w:rsidR="00D414F5" w:rsidRDefault="00D414F5" w:rsidP="00D414F5">
      <w:r w:rsidRPr="00D414F5">
        <w:t>Функция проверки на столкновения вызывается после каждого перехода, и проверяет, не пересеклась ли голова с каким-либо объектом.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414F5" w14:paraId="7D33AE24" w14:textId="77777777" w:rsidTr="00D414F5">
        <w:tc>
          <w:tcPr>
            <w:tcW w:w="9911" w:type="dxa"/>
          </w:tcPr>
          <w:p w14:paraId="155A981F" w14:textId="77777777" w:rsidR="00D414F5" w:rsidRDefault="00D414F5" w:rsidP="00D414F5">
            <w:pPr>
              <w:pStyle w:val="ad"/>
            </w:pPr>
            <w:r w:rsidRPr="008463F6">
              <w:rPr>
                <w:lang w:val="ru-RU"/>
              </w:rPr>
              <w:tab/>
            </w:r>
            <w:r>
              <w:t>private:   System::Void Collision()</w:t>
            </w:r>
          </w:p>
          <w:p w14:paraId="4F8A8F77" w14:textId="77777777" w:rsidR="00D414F5" w:rsidRDefault="00D414F5" w:rsidP="00D414F5">
            <w:pPr>
              <w:pStyle w:val="ad"/>
            </w:pPr>
            <w:r>
              <w:tab/>
              <w:t>{</w:t>
            </w:r>
          </w:p>
          <w:p w14:paraId="11AE9689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  <w:t>if (mapMas[snake-&gt;head-&gt;y][snake-&gt;head-&gt;x] == 1)</w:t>
            </w:r>
          </w:p>
          <w:p w14:paraId="71D1B220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  <w:t>{</w:t>
            </w:r>
          </w:p>
          <w:p w14:paraId="14AB63D9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  <w:t>Annul();</w:t>
            </w:r>
          </w:p>
          <w:p w14:paraId="0E2236CE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  <w:t>snake-&gt;CreateSnake(mapSize);</w:t>
            </w:r>
          </w:p>
          <w:p w14:paraId="519D2E70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  <w:t>return;</w:t>
            </w:r>
          </w:p>
          <w:p w14:paraId="160B61F8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  <w:t>}</w:t>
            </w:r>
          </w:p>
          <w:p w14:paraId="4DBA346B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  <w:t>for (Node* cur = snake-&gt;head-&gt;prev; cur != nullptr; cur = cur-&gt;prev)</w:t>
            </w:r>
          </w:p>
          <w:p w14:paraId="7B79D817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  <w:t>{</w:t>
            </w:r>
          </w:p>
          <w:p w14:paraId="0C63E7CA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  <w:t>if (snake-&gt;head-&gt;x == cur-&gt;x &amp;&amp; snake-&gt;head-&gt;y == cur-&gt;y)</w:t>
            </w:r>
          </w:p>
          <w:p w14:paraId="6FBFE68E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  <w:t>{</w:t>
            </w:r>
          </w:p>
          <w:p w14:paraId="2FFCBBF0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</w:r>
            <w:r>
              <w:tab/>
              <w:t>snake-&gt;Cut(cur-&gt;next);</w:t>
            </w:r>
          </w:p>
          <w:p w14:paraId="0DC2C4D3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040595F1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  <w:t>}</w:t>
            </w:r>
          </w:p>
          <w:p w14:paraId="6555F65F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  <w:t>}</w:t>
            </w:r>
          </w:p>
          <w:p w14:paraId="2DD980B7" w14:textId="77777777" w:rsidR="00D414F5" w:rsidRDefault="00D414F5" w:rsidP="00D414F5">
            <w:pPr>
              <w:pStyle w:val="ad"/>
            </w:pPr>
          </w:p>
          <w:p w14:paraId="0C2BBD08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  <w:t>if (mapMas[snake-&gt;head-&gt;y][snake-&gt;head-&gt;x] == 2)</w:t>
            </w:r>
          </w:p>
          <w:p w14:paraId="04FF9980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  <w:t>{</w:t>
            </w:r>
          </w:p>
          <w:p w14:paraId="5CB082D0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  <w:t>mapMas[snake-&gt;head-&gt;y][snake-&gt;head-&gt;x] = 0;</w:t>
            </w:r>
          </w:p>
          <w:p w14:paraId="7A97520E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  <w:t>snake-&gt;Growing();</w:t>
            </w:r>
          </w:p>
          <w:p w14:paraId="1A33E3E4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</w:r>
            <w:r>
              <w:tab/>
              <w:t>apple = false;</w:t>
            </w:r>
          </w:p>
          <w:p w14:paraId="53BA5E98" w14:textId="77777777" w:rsidR="00D414F5" w:rsidRDefault="00D414F5" w:rsidP="00D414F5">
            <w:pPr>
              <w:pStyle w:val="ad"/>
            </w:pPr>
            <w:r>
              <w:tab/>
            </w:r>
            <w:r>
              <w:tab/>
              <w:t>}</w:t>
            </w:r>
          </w:p>
          <w:p w14:paraId="4E9675D8" w14:textId="2FCBD2F9" w:rsidR="00D414F5" w:rsidRDefault="00D414F5" w:rsidP="00D414F5">
            <w:pPr>
              <w:pStyle w:val="ad"/>
            </w:pPr>
            <w:r>
              <w:tab/>
              <w:t>}</w:t>
            </w:r>
          </w:p>
        </w:tc>
      </w:tr>
    </w:tbl>
    <w:p w14:paraId="7C4A4DC6" w14:textId="5A5FC527" w:rsidR="00D414F5" w:rsidRDefault="00D414F5" w:rsidP="00DB1733">
      <w:pPr>
        <w:ind w:firstLine="0"/>
      </w:pPr>
    </w:p>
    <w:p w14:paraId="78386E96" w14:textId="77777777" w:rsidR="00D414F5" w:rsidRDefault="00D414F5" w:rsidP="00D414F5">
      <w:pPr>
        <w:pStyle w:val="1"/>
      </w:pPr>
      <w:bookmarkStart w:id="29" w:name="_Toc11746922"/>
      <w:r w:rsidRPr="00E34F16">
        <w:lastRenderedPageBreak/>
        <w:t>Эксперементальная</w:t>
      </w:r>
      <w:r>
        <w:t xml:space="preserve"> часть</w:t>
      </w:r>
      <w:bookmarkEnd w:id="29"/>
      <w:r>
        <w:t xml:space="preserve"> </w:t>
      </w:r>
    </w:p>
    <w:p w14:paraId="27F774F8" w14:textId="77777777" w:rsidR="00D414F5" w:rsidRDefault="00D414F5" w:rsidP="00D414F5">
      <w:r>
        <w:t>Чтобы удостовериться в корректности работы проекта, проведём несколько тестов с целью выявления ошибок.</w:t>
      </w:r>
    </w:p>
    <w:p w14:paraId="5B4F06F7" w14:textId="5C020833" w:rsidR="00D414F5" w:rsidRDefault="00D414F5" w:rsidP="00D414F5">
      <w:r>
        <w:t>Для начала попробуем выползти за пределы карты. Дадим команду «ползти вверх» и подождем, пока змейка не дойдёт до края.</w:t>
      </w:r>
    </w:p>
    <w:p w14:paraId="07073EFC" w14:textId="27F7B643" w:rsidR="00D414F5" w:rsidRDefault="00CD0E75" w:rsidP="00D414F5">
      <w:pPr>
        <w:keepNext/>
        <w:ind w:firstLine="0"/>
      </w:pPr>
      <w:r>
        <w:rPr>
          <w:noProof/>
        </w:rPr>
        <w:drawing>
          <wp:inline distT="0" distB="0" distL="0" distR="0" wp14:anchorId="6517E75A" wp14:editId="37D1E771">
            <wp:extent cx="6299835" cy="514350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C4C3" w14:textId="344D004D" w:rsidR="00D414F5" w:rsidRDefault="00D414F5" w:rsidP="00D414F5">
      <w:pPr>
        <w:pStyle w:val="a9"/>
      </w:pPr>
      <w:r>
        <w:t xml:space="preserve">Рис. </w:t>
      </w:r>
      <w:r w:rsidR="00604BE6">
        <w:fldChar w:fldCharType="begin"/>
      </w:r>
      <w:r w:rsidR="00604BE6">
        <w:instrText xml:space="preserve"> SEQ Рис. \* ARABIC </w:instrText>
      </w:r>
      <w:r w:rsidR="00604BE6">
        <w:fldChar w:fldCharType="separate"/>
      </w:r>
      <w:r w:rsidR="00B11D25">
        <w:rPr>
          <w:noProof/>
        </w:rPr>
        <w:t>4</w:t>
      </w:r>
      <w:r w:rsidR="00604BE6">
        <w:rPr>
          <w:noProof/>
        </w:rPr>
        <w:fldChar w:fldCharType="end"/>
      </w:r>
      <w:r>
        <w:t>. Проверка коллизии</w:t>
      </w:r>
    </w:p>
    <w:p w14:paraId="358C8A1C" w14:textId="71461442" w:rsidR="00D414F5" w:rsidRDefault="00D414F5" w:rsidP="00D414F5">
      <w:r w:rsidRPr="00D414F5">
        <w:t>Обработка коллизии на краях карты происходит без ошибок</w:t>
      </w:r>
      <w:r w:rsidR="00DB1733">
        <w:t xml:space="preserve">: </w:t>
      </w:r>
      <w:r w:rsidRPr="00D414F5">
        <w:t>змейка погибает, не уходя за край карты.</w:t>
      </w:r>
      <w:r w:rsidR="00685B32">
        <w:t xml:space="preserve"> </w:t>
      </w:r>
      <w:r w:rsidR="00685B32" w:rsidRPr="00685B32">
        <w:t>Проверка пройдена.</w:t>
      </w:r>
    </w:p>
    <w:p w14:paraId="2A61810F" w14:textId="51FAB2F7" w:rsidR="00DB1733" w:rsidRDefault="00DB1733" w:rsidP="00D414F5">
      <w:r>
        <w:t>Теперь проверим функцию роста. Направим змейку на яблоко.</w:t>
      </w:r>
    </w:p>
    <w:p w14:paraId="429114F2" w14:textId="3409DB2C" w:rsidR="00DB1733" w:rsidRDefault="00CD0E75" w:rsidP="00DB1733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929F19C" wp14:editId="2066E4BD">
            <wp:extent cx="6299835" cy="514350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846D" w14:textId="5F6FF379" w:rsidR="00DB1733" w:rsidRDefault="00DB1733" w:rsidP="00DB1733">
      <w:pPr>
        <w:pStyle w:val="a9"/>
      </w:pPr>
      <w:r>
        <w:t xml:space="preserve">Рис. </w:t>
      </w:r>
      <w:r w:rsidR="00604BE6">
        <w:fldChar w:fldCharType="begin"/>
      </w:r>
      <w:r w:rsidR="00604BE6">
        <w:instrText xml:space="preserve"> SEQ Рис. \* ARABIC </w:instrText>
      </w:r>
      <w:r w:rsidR="00604BE6">
        <w:fldChar w:fldCharType="separate"/>
      </w:r>
      <w:r w:rsidR="00B11D25">
        <w:rPr>
          <w:noProof/>
        </w:rPr>
        <w:t>5</w:t>
      </w:r>
      <w:r w:rsidR="00604BE6">
        <w:rPr>
          <w:noProof/>
        </w:rPr>
        <w:fldChar w:fldCharType="end"/>
      </w:r>
      <w:r>
        <w:t xml:space="preserve">. Проверка функции </w:t>
      </w:r>
      <w:r w:rsidRPr="00DB1733">
        <w:t>“</w:t>
      </w:r>
      <w:proofErr w:type="spellStart"/>
      <w:r w:rsidRPr="00DB1733">
        <w:t>Growing</w:t>
      </w:r>
      <w:proofErr w:type="spellEnd"/>
      <w:r w:rsidRPr="00DB1733">
        <w:t>”</w:t>
      </w:r>
    </w:p>
    <w:p w14:paraId="6325AA3A" w14:textId="7250E07A" w:rsidR="00DB1733" w:rsidRPr="00DB1733" w:rsidRDefault="00DB1733" w:rsidP="00DB1733">
      <w:r>
        <w:t>После «столкновения» с яблоком змейка увеличилась на 1 сегмент, а яблоко пропало с карты. Проверка пройдена.</w:t>
      </w:r>
    </w:p>
    <w:p w14:paraId="1B06BD6D" w14:textId="3C29C8BE" w:rsidR="00DB1733" w:rsidRDefault="00CD0E75" w:rsidP="00DB1733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A06ECA1" wp14:editId="09BF7A7C">
            <wp:extent cx="6299835" cy="514350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E3DC" w14:textId="3A1FACD9" w:rsidR="00DB1733" w:rsidRDefault="00DB1733" w:rsidP="00DB1733">
      <w:pPr>
        <w:pStyle w:val="a9"/>
      </w:pPr>
      <w:r>
        <w:t xml:space="preserve">Рис. </w:t>
      </w:r>
      <w:r w:rsidR="00604BE6">
        <w:fldChar w:fldCharType="begin"/>
      </w:r>
      <w:r w:rsidR="00604BE6">
        <w:instrText xml:space="preserve"> SEQ Рис. \* ARABIC </w:instrText>
      </w:r>
      <w:r w:rsidR="00604BE6">
        <w:fldChar w:fldCharType="separate"/>
      </w:r>
      <w:r w:rsidR="00B11D25">
        <w:rPr>
          <w:noProof/>
        </w:rPr>
        <w:t>6</w:t>
      </w:r>
      <w:r w:rsidR="00604BE6">
        <w:rPr>
          <w:noProof/>
        </w:rPr>
        <w:fldChar w:fldCharType="end"/>
      </w:r>
      <w:r>
        <w:t>. Результат</w:t>
      </w:r>
      <w:r w:rsidRPr="00DB1733">
        <w:t xml:space="preserve"> </w:t>
      </w:r>
      <w:r>
        <w:t>п</w:t>
      </w:r>
      <w:r w:rsidRPr="00DB1733">
        <w:t>роверк</w:t>
      </w:r>
      <w:r>
        <w:t>и</w:t>
      </w:r>
      <w:r w:rsidRPr="00DB1733">
        <w:t xml:space="preserve"> функции “</w:t>
      </w:r>
      <w:proofErr w:type="spellStart"/>
      <w:r w:rsidRPr="00DB1733">
        <w:t>Growing</w:t>
      </w:r>
      <w:proofErr w:type="spellEnd"/>
      <w:r w:rsidRPr="00DB1733">
        <w:t>”</w:t>
      </w:r>
    </w:p>
    <w:p w14:paraId="194949B7" w14:textId="65489F49" w:rsidR="007F33E2" w:rsidRDefault="007F33E2" w:rsidP="007F33E2">
      <w:pPr>
        <w:keepNext/>
      </w:pPr>
      <w:r>
        <w:lastRenderedPageBreak/>
        <w:t>Настало время проверить столкновение змейки с хвостом. Накормим змейку яблоками.</w:t>
      </w:r>
      <w:r w:rsidRPr="007F33E2">
        <w:rPr>
          <w:noProof/>
        </w:rPr>
        <w:t xml:space="preserve"> </w:t>
      </w:r>
      <w:r w:rsidR="00F44BFA">
        <w:rPr>
          <w:noProof/>
        </w:rPr>
        <w:drawing>
          <wp:inline distT="0" distB="0" distL="0" distR="0" wp14:anchorId="2E1392D4" wp14:editId="684D6194">
            <wp:extent cx="6299835" cy="514350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85A7" w14:textId="0572A7B6" w:rsidR="007F33E2" w:rsidRDefault="007F33E2" w:rsidP="007F33E2">
      <w:pPr>
        <w:pStyle w:val="a9"/>
      </w:pPr>
      <w:r>
        <w:t xml:space="preserve">Рис. </w:t>
      </w:r>
      <w:r w:rsidR="00604BE6">
        <w:fldChar w:fldCharType="begin"/>
      </w:r>
      <w:r w:rsidR="00604BE6">
        <w:instrText xml:space="preserve"> SEQ Рис. \* ARAB</w:instrText>
      </w:r>
      <w:r w:rsidR="00604BE6">
        <w:instrText xml:space="preserve">IC </w:instrText>
      </w:r>
      <w:r w:rsidR="00604BE6">
        <w:fldChar w:fldCharType="separate"/>
      </w:r>
      <w:r w:rsidR="00B11D25">
        <w:rPr>
          <w:noProof/>
        </w:rPr>
        <w:t>7</w:t>
      </w:r>
      <w:r w:rsidR="00604BE6">
        <w:rPr>
          <w:noProof/>
        </w:rPr>
        <w:fldChar w:fldCharType="end"/>
      </w:r>
      <w:r>
        <w:t>. «Откормленная» змейка</w:t>
      </w:r>
    </w:p>
    <w:p w14:paraId="2E1CD6ED" w14:textId="4AC5C373" w:rsidR="007F33E2" w:rsidRDefault="007F33E2" w:rsidP="007F33E2">
      <w:r>
        <w:t>Теперь направим ее на свой хвост.</w:t>
      </w:r>
    </w:p>
    <w:p w14:paraId="5DB0ED84" w14:textId="462E644A" w:rsidR="00B11D25" w:rsidRDefault="00F44BFA" w:rsidP="00B11D25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CCA562D" wp14:editId="635719DF">
            <wp:extent cx="6299835" cy="514350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EB7F" w14:textId="20900EF6" w:rsidR="00B11D25" w:rsidRDefault="00B11D25" w:rsidP="00B11D25">
      <w:pPr>
        <w:pStyle w:val="a9"/>
      </w:pPr>
      <w:r>
        <w:t xml:space="preserve">Рис. </w:t>
      </w:r>
      <w:r w:rsidR="00604BE6">
        <w:fldChar w:fldCharType="begin"/>
      </w:r>
      <w:r w:rsidR="00604BE6">
        <w:instrText xml:space="preserve"> SEQ Рис. \* ARABIC </w:instrText>
      </w:r>
      <w:r w:rsidR="00604BE6">
        <w:fldChar w:fldCharType="separate"/>
      </w:r>
      <w:r>
        <w:rPr>
          <w:noProof/>
        </w:rPr>
        <w:t>8</w:t>
      </w:r>
      <w:r w:rsidR="00604BE6">
        <w:rPr>
          <w:noProof/>
        </w:rPr>
        <w:fldChar w:fldCharType="end"/>
      </w:r>
      <w:r>
        <w:t>. Проверка на откусывание хвоста</w:t>
      </w:r>
    </w:p>
    <w:p w14:paraId="590BD717" w14:textId="77777777" w:rsidR="00B11D25" w:rsidRPr="00B11D25" w:rsidRDefault="00B11D25" w:rsidP="00B11D25"/>
    <w:p w14:paraId="435812C5" w14:textId="7C42445F" w:rsidR="00B11D25" w:rsidRDefault="00F44BFA" w:rsidP="00B11D25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1545D85E" wp14:editId="45C3CDBB">
            <wp:extent cx="6299835" cy="514350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E601" w14:textId="49B3F25A" w:rsidR="00D414F5" w:rsidRPr="008463F6" w:rsidRDefault="00B11D25" w:rsidP="00CD0E75">
      <w:pPr>
        <w:pStyle w:val="a9"/>
      </w:pPr>
      <w:r>
        <w:t xml:space="preserve">Рис. </w:t>
      </w:r>
      <w:r w:rsidR="00604BE6">
        <w:fldChar w:fldCharType="begin"/>
      </w:r>
      <w:r w:rsidR="00604BE6">
        <w:instrText xml:space="preserve"> SEQ Рис. \* ARABIC </w:instrText>
      </w:r>
      <w:r w:rsidR="00604BE6">
        <w:fldChar w:fldCharType="separate"/>
      </w:r>
      <w:r>
        <w:rPr>
          <w:noProof/>
        </w:rPr>
        <w:t>9</w:t>
      </w:r>
      <w:r w:rsidR="00604BE6">
        <w:rPr>
          <w:noProof/>
        </w:rPr>
        <w:fldChar w:fldCharType="end"/>
      </w:r>
      <w:r>
        <w:t>. Результат</w:t>
      </w:r>
      <w:r w:rsidRPr="00B11D25">
        <w:t xml:space="preserve"> </w:t>
      </w:r>
      <w:r>
        <w:t>п</w:t>
      </w:r>
      <w:r w:rsidRPr="00B11D25">
        <w:t>роверк</w:t>
      </w:r>
      <w:r>
        <w:t>и</w:t>
      </w:r>
      <w:r w:rsidRPr="00B11D25">
        <w:t xml:space="preserve"> на откусывание хвоста</w:t>
      </w:r>
    </w:p>
    <w:p w14:paraId="52E42374" w14:textId="7D69F899" w:rsidR="00D414F5" w:rsidRDefault="00F44BFA" w:rsidP="00D414F5">
      <w:r>
        <w:t>В результате были откушены 2 сегмента. Проверка пройдена.</w:t>
      </w:r>
    </w:p>
    <w:p w14:paraId="53929AD6" w14:textId="4908C03F" w:rsidR="005C6766" w:rsidRDefault="005C6766" w:rsidP="00B26365">
      <w:pPr>
        <w:pStyle w:val="1"/>
        <w:numPr>
          <w:ilvl w:val="0"/>
          <w:numId w:val="0"/>
        </w:numPr>
      </w:pPr>
      <w:bookmarkStart w:id="30" w:name="_Toc11586819"/>
      <w:bookmarkStart w:id="31" w:name="_Toc11587489"/>
      <w:bookmarkStart w:id="32" w:name="_Toc41987042"/>
      <w:r>
        <w:lastRenderedPageBreak/>
        <w:t>Заключение</w:t>
      </w:r>
      <w:bookmarkEnd w:id="30"/>
      <w:bookmarkEnd w:id="31"/>
      <w:bookmarkEnd w:id="32"/>
    </w:p>
    <w:p w14:paraId="2BB5449C" w14:textId="4DD3B299" w:rsidR="00A71DBB" w:rsidRDefault="005C6766" w:rsidP="00A71DBB">
      <w:r>
        <w:t xml:space="preserve">В ходе курсовой работы был создан продукт, демонстрирующий приобретённые мною навыки при работе с </w:t>
      </w:r>
      <w:r w:rsidR="003571F3" w:rsidRPr="003571F3">
        <w:t xml:space="preserve">C++/CLI. </w:t>
      </w:r>
      <w:r>
        <w:t>Опираясь на уже существующие проекты, обозначенные в части «Анализ предметной области», была написана программа, заимствующая определённые механики, улучшающая некоторые из них и вводящая новые. После чего для проекта был проведён тест, в результате которого ошибок обнаружено не было.</w:t>
      </w:r>
    </w:p>
    <w:p w14:paraId="4D776A61" w14:textId="43ACD51D" w:rsidR="00E13963" w:rsidRDefault="00E13963" w:rsidP="00A71DBB">
      <w:r w:rsidRPr="00E13963">
        <w:t xml:space="preserve">С полным кодом программы можно ознакомиться в репозитории </w:t>
      </w:r>
      <w:proofErr w:type="spellStart"/>
      <w:r w:rsidRPr="00E13963">
        <w:t>GitHub</w:t>
      </w:r>
      <w:proofErr w:type="spellEnd"/>
      <w:r w:rsidRPr="00E13963">
        <w:t xml:space="preserve">: </w:t>
      </w:r>
      <w:hyperlink r:id="rId19" w:history="1">
        <w:r w:rsidR="008F5984" w:rsidRPr="00A506FA">
          <w:rPr>
            <w:rStyle w:val="af"/>
          </w:rPr>
          <w:t>https://github.com/Hurrinecane/Snake_Cpp_CLL</w:t>
        </w:r>
      </w:hyperlink>
      <w:r w:rsidRPr="00E13963">
        <w:t>.</w:t>
      </w:r>
    </w:p>
    <w:p w14:paraId="0E4FEF5E" w14:textId="5D4F2A9C" w:rsidR="005C6766" w:rsidRDefault="005C6766" w:rsidP="00B26365">
      <w:pPr>
        <w:pStyle w:val="1"/>
        <w:numPr>
          <w:ilvl w:val="0"/>
          <w:numId w:val="0"/>
        </w:numPr>
        <w:ind w:left="432"/>
      </w:pPr>
      <w:bookmarkStart w:id="33" w:name="_Toc11586820"/>
      <w:bookmarkStart w:id="34" w:name="_Toc11587490"/>
      <w:bookmarkStart w:id="35" w:name="_Toc41987043"/>
      <w:r w:rsidRPr="005C6766">
        <w:lastRenderedPageBreak/>
        <w:t>Список</w:t>
      </w:r>
      <w:r>
        <w:t xml:space="preserve"> литературы</w:t>
      </w:r>
      <w:bookmarkEnd w:id="33"/>
      <w:bookmarkEnd w:id="34"/>
      <w:bookmarkEnd w:id="35"/>
    </w:p>
    <w:p w14:paraId="363786FD" w14:textId="2AFFF29E" w:rsidR="003C0438" w:rsidRPr="003C0438" w:rsidRDefault="003C0438" w:rsidP="003C0438">
      <w:pPr>
        <w:pStyle w:val="a0"/>
        <w:numPr>
          <w:ilvl w:val="0"/>
          <w:numId w:val="12"/>
        </w:numPr>
        <w:rPr>
          <w:rFonts w:eastAsiaTheme="majorEastAsia"/>
        </w:rPr>
      </w:pPr>
      <w:r w:rsidRPr="003C0438">
        <w:t>Habr.com</w:t>
      </w:r>
      <w:r w:rsidRPr="003C0438">
        <w:rPr>
          <w:rFonts w:eastAsiaTheme="majorEastAsia"/>
        </w:rPr>
        <w:t xml:space="preserve"> «История: «Змейка» — самая популярная мобильная игра на границе тысячелетий / Блог компании </w:t>
      </w:r>
      <w:proofErr w:type="spellStart"/>
      <w:r w:rsidRPr="003C0438">
        <w:rPr>
          <w:rFonts w:eastAsiaTheme="majorEastAsia"/>
        </w:rPr>
        <w:t>Microsoft</w:t>
      </w:r>
      <w:proofErr w:type="spellEnd"/>
      <w:r w:rsidRPr="003C0438">
        <w:rPr>
          <w:rFonts w:eastAsiaTheme="majorEastAsia"/>
        </w:rPr>
        <w:t xml:space="preserve"> </w:t>
      </w:r>
      <w:proofErr w:type="spellStart"/>
      <w:r w:rsidRPr="003C0438">
        <w:rPr>
          <w:rFonts w:eastAsiaTheme="majorEastAsia"/>
        </w:rPr>
        <w:t>Lumia</w:t>
      </w:r>
      <w:proofErr w:type="spellEnd"/>
      <w:r w:rsidRPr="003C0438">
        <w:rPr>
          <w:rFonts w:eastAsiaTheme="majorEastAsia"/>
        </w:rPr>
        <w:t xml:space="preserve"> / </w:t>
      </w:r>
      <w:proofErr w:type="spellStart"/>
      <w:r w:rsidRPr="003C0438">
        <w:rPr>
          <w:rFonts w:eastAsiaTheme="majorEastAsia"/>
        </w:rPr>
        <w:t>Хабр</w:t>
      </w:r>
      <w:proofErr w:type="spellEnd"/>
      <w:r w:rsidRPr="003C0438">
        <w:rPr>
          <w:rFonts w:eastAsiaTheme="majorEastAsia"/>
        </w:rPr>
        <w:t>»</w:t>
      </w:r>
      <w:r w:rsidR="001361A7">
        <w:rPr>
          <w:rFonts w:eastAsiaTheme="majorEastAsia"/>
        </w:rPr>
        <w:t>,</w:t>
      </w:r>
      <w:r w:rsidRPr="003C0438">
        <w:rPr>
          <w:rFonts w:eastAsiaTheme="majorEastAsia"/>
        </w:rPr>
        <w:t xml:space="preserve"> 2012</w:t>
      </w:r>
      <w:r w:rsidR="001361A7">
        <w:rPr>
          <w:rFonts w:eastAsiaTheme="majorEastAsia"/>
        </w:rPr>
        <w:t>,</w:t>
      </w:r>
    </w:p>
    <w:p w14:paraId="41227E89" w14:textId="55C131B1" w:rsidR="003C0438" w:rsidRDefault="003C0438" w:rsidP="003C0438">
      <w:pPr>
        <w:ind w:firstLine="360"/>
      </w:pPr>
      <w:r w:rsidRPr="003C0438">
        <w:t>— Режим доступа:</w:t>
      </w:r>
      <w:r>
        <w:t xml:space="preserve"> </w:t>
      </w:r>
      <w:hyperlink r:id="rId20" w:history="1">
        <w:r w:rsidRPr="00871DF1">
          <w:rPr>
            <w:rStyle w:val="af"/>
          </w:rPr>
          <w:t>https://habr.com/ru/company/microsoftlumia/blog/136629/</w:t>
        </w:r>
      </w:hyperlink>
    </w:p>
    <w:p w14:paraId="50319EA9" w14:textId="3A92A895" w:rsidR="003C0438" w:rsidRDefault="003C0438" w:rsidP="003C0438">
      <w:pPr>
        <w:pStyle w:val="a0"/>
        <w:numPr>
          <w:ilvl w:val="0"/>
          <w:numId w:val="12"/>
        </w:numPr>
      </w:pPr>
      <w:r w:rsidRPr="003C0438">
        <w:t>ru.wikipedia.org</w:t>
      </w:r>
      <w:r>
        <w:t xml:space="preserve"> «</w:t>
      </w:r>
      <w:proofErr w:type="spellStart"/>
      <w:r w:rsidRPr="003C0438">
        <w:t>Snake</w:t>
      </w:r>
      <w:proofErr w:type="spellEnd"/>
      <w:r w:rsidRPr="003C0438">
        <w:t xml:space="preserve"> (игра) — Википедия</w:t>
      </w:r>
      <w:r>
        <w:t>»</w:t>
      </w:r>
      <w:r w:rsidR="001361A7">
        <w:t>,</w:t>
      </w:r>
      <w:r>
        <w:t xml:space="preserve"> 20</w:t>
      </w:r>
      <w:r w:rsidR="00C37FDB" w:rsidRPr="00C37FDB">
        <w:t>20</w:t>
      </w:r>
      <w:r w:rsidR="001361A7">
        <w:t>,</w:t>
      </w:r>
    </w:p>
    <w:p w14:paraId="57A51A1F" w14:textId="745A8873" w:rsidR="003C0438" w:rsidRDefault="003C0438" w:rsidP="003C0438">
      <w:pPr>
        <w:ind w:firstLine="360"/>
      </w:pPr>
      <w:r w:rsidRPr="003C0438">
        <w:t xml:space="preserve">— Режим доступа: </w:t>
      </w:r>
      <w:hyperlink r:id="rId21" w:history="1">
        <w:r w:rsidRPr="00871DF1">
          <w:rPr>
            <w:rStyle w:val="af"/>
          </w:rPr>
          <w:t>https://ru.wikipedia.org/wiki/Snake_(игра)</w:t>
        </w:r>
      </w:hyperlink>
    </w:p>
    <w:p w14:paraId="0F2639FC" w14:textId="7E879589" w:rsidR="003C0438" w:rsidRPr="003C0438" w:rsidRDefault="003C0438" w:rsidP="00ED6C82">
      <w:pPr>
        <w:pStyle w:val="a0"/>
        <w:numPr>
          <w:ilvl w:val="0"/>
          <w:numId w:val="12"/>
        </w:numPr>
        <w:rPr>
          <w:lang w:val="en-US"/>
        </w:rPr>
      </w:pPr>
      <w:r w:rsidRPr="003C0438">
        <w:rPr>
          <w:lang w:val="en-US"/>
        </w:rPr>
        <w:t>github.com «</w:t>
      </w:r>
      <w:proofErr w:type="spellStart"/>
      <w:r w:rsidRPr="003C0438">
        <w:rPr>
          <w:lang w:val="en-US"/>
        </w:rPr>
        <w:t>Hurrinecane</w:t>
      </w:r>
      <w:proofErr w:type="spellEnd"/>
      <w:r w:rsidRPr="003C0438">
        <w:rPr>
          <w:lang w:val="en-US"/>
        </w:rPr>
        <w:t>/</w:t>
      </w:r>
      <w:proofErr w:type="spellStart"/>
      <w:r w:rsidR="00C37FDB" w:rsidRPr="00C37FDB">
        <w:rPr>
          <w:lang w:val="en-US"/>
        </w:rPr>
        <w:t>Snake_Cpp_CLL</w:t>
      </w:r>
      <w:proofErr w:type="spellEnd"/>
      <w:r w:rsidRPr="003C0438">
        <w:rPr>
          <w:lang w:val="en-US"/>
        </w:rPr>
        <w:t>: Snake»</w:t>
      </w:r>
      <w:r w:rsidR="001361A7" w:rsidRPr="001361A7">
        <w:rPr>
          <w:lang w:val="en-US"/>
        </w:rPr>
        <w:t>, 20</w:t>
      </w:r>
      <w:r w:rsidR="00C37FDB">
        <w:rPr>
          <w:lang w:val="en-US"/>
        </w:rPr>
        <w:t>20</w:t>
      </w:r>
      <w:r w:rsidR="001361A7" w:rsidRPr="001361A7">
        <w:rPr>
          <w:lang w:val="en-US"/>
        </w:rPr>
        <w:t>,</w:t>
      </w:r>
    </w:p>
    <w:p w14:paraId="79CD1243" w14:textId="406BD452" w:rsidR="00106672" w:rsidRPr="00106672" w:rsidRDefault="003C0438" w:rsidP="00106672">
      <w:pPr>
        <w:ind w:left="360" w:firstLine="0"/>
      </w:pPr>
      <w:r w:rsidRPr="003C0438">
        <w:t xml:space="preserve">— Режим доступа: </w:t>
      </w:r>
      <w:hyperlink r:id="rId22" w:history="1">
        <w:r w:rsidR="00106672" w:rsidRPr="0041510C">
          <w:rPr>
            <w:rStyle w:val="af"/>
          </w:rPr>
          <w:t>https://github.com/Hurrinecane/Snake_Cpp_CLL</w:t>
        </w:r>
      </w:hyperlink>
    </w:p>
    <w:sectPr w:rsidR="00106672" w:rsidRPr="00106672" w:rsidSect="00FD6005">
      <w:pgSz w:w="11906" w:h="16838"/>
      <w:pgMar w:top="1134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5C612" w14:textId="77777777" w:rsidR="00604BE6" w:rsidRDefault="00604BE6" w:rsidP="002042A0">
      <w:pPr>
        <w:spacing w:line="240" w:lineRule="auto"/>
      </w:pPr>
      <w:r>
        <w:separator/>
      </w:r>
    </w:p>
  </w:endnote>
  <w:endnote w:type="continuationSeparator" w:id="0">
    <w:p w14:paraId="2954E5DF" w14:textId="77777777" w:rsidR="00604BE6" w:rsidRDefault="00604BE6" w:rsidP="002042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F89A7" w14:textId="77777777" w:rsidR="00B26365" w:rsidRDefault="00B26365" w:rsidP="003902C4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5DAEB" w14:textId="77777777" w:rsidR="00604BE6" w:rsidRDefault="00604BE6" w:rsidP="002042A0">
      <w:pPr>
        <w:spacing w:line="240" w:lineRule="auto"/>
      </w:pPr>
      <w:r>
        <w:separator/>
      </w:r>
    </w:p>
  </w:footnote>
  <w:footnote w:type="continuationSeparator" w:id="0">
    <w:p w14:paraId="278B2115" w14:textId="77777777" w:rsidR="00604BE6" w:rsidRDefault="00604BE6" w:rsidP="002042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9955628"/>
      <w:docPartObj>
        <w:docPartGallery w:val="Page Numbers (Top of Page)"/>
        <w:docPartUnique/>
      </w:docPartObj>
    </w:sdtPr>
    <w:sdtEndPr/>
    <w:sdtContent>
      <w:p w14:paraId="444086FF" w14:textId="0E1F1756" w:rsidR="00B26365" w:rsidRPr="003902C4" w:rsidRDefault="00B26365" w:rsidP="0047492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33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3962F2"/>
    <w:multiLevelType w:val="hybridMultilevel"/>
    <w:tmpl w:val="38846720"/>
    <w:lvl w:ilvl="0" w:tplc="0510AFC8">
      <w:start w:val="1"/>
      <w:numFmt w:val="decimal"/>
      <w:pStyle w:val="a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F95CC3"/>
    <w:multiLevelType w:val="hybridMultilevel"/>
    <w:tmpl w:val="D0721A58"/>
    <w:lvl w:ilvl="0" w:tplc="1FCA027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6F59F4"/>
    <w:multiLevelType w:val="multilevel"/>
    <w:tmpl w:val="13B800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9E0C09"/>
    <w:multiLevelType w:val="hybridMultilevel"/>
    <w:tmpl w:val="ECE808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AA4A05"/>
    <w:multiLevelType w:val="hybridMultilevel"/>
    <w:tmpl w:val="CA5005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1718E6"/>
    <w:multiLevelType w:val="hybridMultilevel"/>
    <w:tmpl w:val="D6F628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9E10F6"/>
    <w:multiLevelType w:val="multilevel"/>
    <w:tmpl w:val="494C60C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659057E"/>
    <w:multiLevelType w:val="hybridMultilevel"/>
    <w:tmpl w:val="E4760CB2"/>
    <w:lvl w:ilvl="0" w:tplc="041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9" w15:restartNumberingAfterBreak="0">
    <w:nsid w:val="177469DB"/>
    <w:multiLevelType w:val="hybridMultilevel"/>
    <w:tmpl w:val="241EFE6C"/>
    <w:lvl w:ilvl="0" w:tplc="E1984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F55630"/>
    <w:multiLevelType w:val="hybridMultilevel"/>
    <w:tmpl w:val="501479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D67BDE"/>
    <w:multiLevelType w:val="hybridMultilevel"/>
    <w:tmpl w:val="37A64D14"/>
    <w:lvl w:ilvl="0" w:tplc="BF443136">
      <w:start w:val="1"/>
      <w:numFmt w:val="decimal"/>
      <w:lvlText w:val="%1)"/>
      <w:lvlJc w:val="left"/>
      <w:pPr>
        <w:ind w:left="248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1EAB2CCE"/>
    <w:multiLevelType w:val="hybridMultilevel"/>
    <w:tmpl w:val="01B27FC6"/>
    <w:lvl w:ilvl="0" w:tplc="FFE4721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BA7197"/>
    <w:multiLevelType w:val="hybridMultilevel"/>
    <w:tmpl w:val="FE1AF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658B3"/>
    <w:multiLevelType w:val="multilevel"/>
    <w:tmpl w:val="1194B26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1D874F5"/>
    <w:multiLevelType w:val="hybridMultilevel"/>
    <w:tmpl w:val="77F09E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6F5C81"/>
    <w:multiLevelType w:val="multilevel"/>
    <w:tmpl w:val="2AA8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B57D24"/>
    <w:multiLevelType w:val="multilevel"/>
    <w:tmpl w:val="1DF48F1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caps/>
        <w:smallCaps w:val="0"/>
        <w:color w:val="000000" w:themeColor="text1"/>
        <w:sz w:val="28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Times New Roman" w:hAnsi="Times New Roman" w:hint="default"/>
        <w:i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92B69BB"/>
    <w:multiLevelType w:val="hybridMultilevel"/>
    <w:tmpl w:val="EDEAEC4C"/>
    <w:lvl w:ilvl="0" w:tplc="C6C896F4">
      <w:start w:val="1"/>
      <w:numFmt w:val="decimal"/>
      <w:pStyle w:val="a0"/>
      <w:lvlText w:val="%1"/>
      <w:lvlJc w:val="left"/>
      <w:pPr>
        <w:ind w:left="1440" w:hanging="360"/>
      </w:pPr>
      <w:rPr>
        <w:rFonts w:ascii="Times New Roman" w:hAnsi="Times New Roman" w:hint="default"/>
        <w:b w:val="0"/>
        <w:bCs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E8F2465"/>
    <w:multiLevelType w:val="hybridMultilevel"/>
    <w:tmpl w:val="AA029D58"/>
    <w:lvl w:ilvl="0" w:tplc="B9BE335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192EC9"/>
    <w:multiLevelType w:val="hybridMultilevel"/>
    <w:tmpl w:val="3572C2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D2B2A08"/>
    <w:multiLevelType w:val="multilevel"/>
    <w:tmpl w:val="8572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FC4FAE"/>
    <w:multiLevelType w:val="hybridMultilevel"/>
    <w:tmpl w:val="9A343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45113"/>
    <w:multiLevelType w:val="hybridMultilevel"/>
    <w:tmpl w:val="6FC090D4"/>
    <w:lvl w:ilvl="0" w:tplc="B3600B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9E0A93"/>
    <w:multiLevelType w:val="hybridMultilevel"/>
    <w:tmpl w:val="A14C7F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BA39A0"/>
    <w:multiLevelType w:val="multilevel"/>
    <w:tmpl w:val="D2EAFD0C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E693AE8"/>
    <w:multiLevelType w:val="hybridMultilevel"/>
    <w:tmpl w:val="3F2841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1C1B23"/>
    <w:multiLevelType w:val="hybridMultilevel"/>
    <w:tmpl w:val="785AA2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3729DB"/>
    <w:multiLevelType w:val="hybridMultilevel"/>
    <w:tmpl w:val="CF26A37A"/>
    <w:lvl w:ilvl="0" w:tplc="1FCA02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2B46CD"/>
    <w:multiLevelType w:val="hybridMultilevel"/>
    <w:tmpl w:val="E278AD48"/>
    <w:lvl w:ilvl="0" w:tplc="1FCA027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6AD3A4C"/>
    <w:multiLevelType w:val="hybridMultilevel"/>
    <w:tmpl w:val="8C200E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336068"/>
    <w:multiLevelType w:val="hybridMultilevel"/>
    <w:tmpl w:val="20085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5F11CE"/>
    <w:multiLevelType w:val="hybridMultilevel"/>
    <w:tmpl w:val="5E240EA0"/>
    <w:lvl w:ilvl="0" w:tplc="95F0B144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73C1741"/>
    <w:multiLevelType w:val="hybridMultilevel"/>
    <w:tmpl w:val="9AF4E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AF057C"/>
    <w:multiLevelType w:val="hybridMultilevel"/>
    <w:tmpl w:val="4A0288F0"/>
    <w:lvl w:ilvl="0" w:tplc="1FCA027C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C6B7826"/>
    <w:multiLevelType w:val="multilevel"/>
    <w:tmpl w:val="32D0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DE46933"/>
    <w:multiLevelType w:val="multilevel"/>
    <w:tmpl w:val="C2BE9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F3F5821"/>
    <w:multiLevelType w:val="multilevel"/>
    <w:tmpl w:val="5F90A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3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12"/>
  </w:num>
  <w:num w:numId="9">
    <w:abstractNumId w:val="23"/>
  </w:num>
  <w:num w:numId="10">
    <w:abstractNumId w:val="9"/>
  </w:num>
  <w:num w:numId="11">
    <w:abstractNumId w:val="11"/>
  </w:num>
  <w:num w:numId="12">
    <w:abstractNumId w:val="19"/>
  </w:num>
  <w:num w:numId="13">
    <w:abstractNumId w:val="17"/>
  </w:num>
  <w:num w:numId="14">
    <w:abstractNumId w:val="36"/>
  </w:num>
  <w:num w:numId="15">
    <w:abstractNumId w:val="6"/>
  </w:num>
  <w:num w:numId="16">
    <w:abstractNumId w:val="33"/>
  </w:num>
  <w:num w:numId="17">
    <w:abstractNumId w:val="13"/>
  </w:num>
  <w:num w:numId="18">
    <w:abstractNumId w:val="27"/>
  </w:num>
  <w:num w:numId="19">
    <w:abstractNumId w:val="15"/>
  </w:num>
  <w:num w:numId="20">
    <w:abstractNumId w:val="21"/>
  </w:num>
  <w:num w:numId="21">
    <w:abstractNumId w:val="37"/>
  </w:num>
  <w:num w:numId="22">
    <w:abstractNumId w:val="1"/>
  </w:num>
  <w:num w:numId="2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25"/>
  </w:num>
  <w:num w:numId="26">
    <w:abstractNumId w:val="14"/>
  </w:num>
  <w:num w:numId="27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8"/>
  </w:num>
  <w:num w:numId="33">
    <w:abstractNumId w:val="31"/>
  </w:num>
  <w:num w:numId="34">
    <w:abstractNumId w:val="20"/>
  </w:num>
  <w:num w:numId="35">
    <w:abstractNumId w:val="26"/>
  </w:num>
  <w:num w:numId="36">
    <w:abstractNumId w:val="28"/>
  </w:num>
  <w:num w:numId="37">
    <w:abstractNumId w:val="2"/>
  </w:num>
  <w:num w:numId="38">
    <w:abstractNumId w:val="4"/>
  </w:num>
  <w:num w:numId="39">
    <w:abstractNumId w:val="30"/>
  </w:num>
  <w:num w:numId="40">
    <w:abstractNumId w:val="5"/>
  </w:num>
  <w:num w:numId="41">
    <w:abstractNumId w:val="22"/>
  </w:num>
  <w:num w:numId="42">
    <w:abstractNumId w:val="10"/>
  </w:num>
  <w:num w:numId="43">
    <w:abstractNumId w:val="18"/>
  </w:num>
  <w:num w:numId="44">
    <w:abstractNumId w:val="34"/>
  </w:num>
  <w:num w:numId="45">
    <w:abstractNumId w:val="29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B0"/>
    <w:rsid w:val="000160E6"/>
    <w:rsid w:val="0004485F"/>
    <w:rsid w:val="0009488B"/>
    <w:rsid w:val="000A09A8"/>
    <w:rsid w:val="000F2741"/>
    <w:rsid w:val="00106672"/>
    <w:rsid w:val="001361A7"/>
    <w:rsid w:val="001A7F02"/>
    <w:rsid w:val="001E576B"/>
    <w:rsid w:val="002042A0"/>
    <w:rsid w:val="00205F08"/>
    <w:rsid w:val="00231803"/>
    <w:rsid w:val="0024240E"/>
    <w:rsid w:val="002D3DCF"/>
    <w:rsid w:val="00310407"/>
    <w:rsid w:val="003320C2"/>
    <w:rsid w:val="00343CC7"/>
    <w:rsid w:val="003571F3"/>
    <w:rsid w:val="003902C4"/>
    <w:rsid w:val="0039702C"/>
    <w:rsid w:val="003974FB"/>
    <w:rsid w:val="003A09A8"/>
    <w:rsid w:val="003C0438"/>
    <w:rsid w:val="00410AD6"/>
    <w:rsid w:val="004145B7"/>
    <w:rsid w:val="00421E35"/>
    <w:rsid w:val="00425455"/>
    <w:rsid w:val="004444D8"/>
    <w:rsid w:val="00471798"/>
    <w:rsid w:val="0047492E"/>
    <w:rsid w:val="004756AC"/>
    <w:rsid w:val="00551A00"/>
    <w:rsid w:val="00567C4F"/>
    <w:rsid w:val="005A5E75"/>
    <w:rsid w:val="005C6766"/>
    <w:rsid w:val="005E1E1E"/>
    <w:rsid w:val="005E28BE"/>
    <w:rsid w:val="00604BE6"/>
    <w:rsid w:val="00632C07"/>
    <w:rsid w:val="00642781"/>
    <w:rsid w:val="00685B32"/>
    <w:rsid w:val="006D121E"/>
    <w:rsid w:val="006D5DDE"/>
    <w:rsid w:val="006E0563"/>
    <w:rsid w:val="006E2CBD"/>
    <w:rsid w:val="00721E82"/>
    <w:rsid w:val="00725264"/>
    <w:rsid w:val="0075013D"/>
    <w:rsid w:val="0077636F"/>
    <w:rsid w:val="00796DD3"/>
    <w:rsid w:val="007F33E2"/>
    <w:rsid w:val="008041F2"/>
    <w:rsid w:val="00812292"/>
    <w:rsid w:val="008463F6"/>
    <w:rsid w:val="008F5984"/>
    <w:rsid w:val="009172B0"/>
    <w:rsid w:val="00955AEC"/>
    <w:rsid w:val="009A6C50"/>
    <w:rsid w:val="009B1171"/>
    <w:rsid w:val="009B2046"/>
    <w:rsid w:val="009E5A88"/>
    <w:rsid w:val="00A11C8B"/>
    <w:rsid w:val="00A13703"/>
    <w:rsid w:val="00A71DBB"/>
    <w:rsid w:val="00A74654"/>
    <w:rsid w:val="00A91C6D"/>
    <w:rsid w:val="00A9403F"/>
    <w:rsid w:val="00AE08AA"/>
    <w:rsid w:val="00AE331A"/>
    <w:rsid w:val="00B022FB"/>
    <w:rsid w:val="00B11D25"/>
    <w:rsid w:val="00B22860"/>
    <w:rsid w:val="00B23E2C"/>
    <w:rsid w:val="00B25952"/>
    <w:rsid w:val="00B26365"/>
    <w:rsid w:val="00BA24B2"/>
    <w:rsid w:val="00BE7DD6"/>
    <w:rsid w:val="00C12FBA"/>
    <w:rsid w:val="00C25DDB"/>
    <w:rsid w:val="00C37FDB"/>
    <w:rsid w:val="00C84920"/>
    <w:rsid w:val="00C87F46"/>
    <w:rsid w:val="00CD0E75"/>
    <w:rsid w:val="00D20378"/>
    <w:rsid w:val="00D414F5"/>
    <w:rsid w:val="00D864FD"/>
    <w:rsid w:val="00D97FF2"/>
    <w:rsid w:val="00DB14AC"/>
    <w:rsid w:val="00DB1733"/>
    <w:rsid w:val="00DB601E"/>
    <w:rsid w:val="00E13963"/>
    <w:rsid w:val="00E34F16"/>
    <w:rsid w:val="00E61C72"/>
    <w:rsid w:val="00E82729"/>
    <w:rsid w:val="00E84632"/>
    <w:rsid w:val="00EB6658"/>
    <w:rsid w:val="00ED6C82"/>
    <w:rsid w:val="00EF4F81"/>
    <w:rsid w:val="00F154D3"/>
    <w:rsid w:val="00F32566"/>
    <w:rsid w:val="00F44BFA"/>
    <w:rsid w:val="00F77A1D"/>
    <w:rsid w:val="00FB069E"/>
    <w:rsid w:val="00FC78B3"/>
    <w:rsid w:val="00FD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37BD0"/>
  <w15:chartTrackingRefBased/>
  <w15:docId w15:val="{E62FE62A-9353-4ED8-A990-ACD068F8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26365"/>
    <w:pPr>
      <w:spacing w:after="0" w:line="360" w:lineRule="auto"/>
      <w:ind w:firstLine="720"/>
      <w:jc w:val="both"/>
    </w:pPr>
    <w:rPr>
      <w:rFonts w:ascii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B26365"/>
    <w:pPr>
      <w:keepNext/>
      <w:keepLines/>
      <w:pageBreakBefore/>
      <w:numPr>
        <w:numId w:val="1"/>
      </w:numPr>
      <w:spacing w:after="120" w:line="24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B26365"/>
    <w:pPr>
      <w:keepNext/>
      <w:keepLines/>
      <w:numPr>
        <w:ilvl w:val="1"/>
        <w:numId w:val="1"/>
      </w:numPr>
      <w:spacing w:before="480" w:after="120"/>
      <w:jc w:val="left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B26365"/>
    <w:pPr>
      <w:keepNext/>
      <w:keepLines/>
      <w:numPr>
        <w:ilvl w:val="2"/>
        <w:numId w:val="1"/>
      </w:numPr>
      <w:spacing w:before="480" w:after="120"/>
      <w:jc w:val="left"/>
      <w:outlineLvl w:val="2"/>
    </w:pPr>
    <w:rPr>
      <w:rFonts w:eastAsiaTheme="majorEastAsia" w:cstheme="majorBidi"/>
      <w:i/>
      <w:color w:val="auto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B26365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iCs/>
      <w:color w:val="auto"/>
    </w:rPr>
  </w:style>
  <w:style w:type="paragraph" w:styleId="5">
    <w:name w:val="heading 5"/>
    <w:basedOn w:val="a1"/>
    <w:next w:val="a1"/>
    <w:link w:val="50"/>
    <w:uiPriority w:val="9"/>
    <w:unhideWhenUsed/>
    <w:qFormat/>
    <w:rsid w:val="00B2636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rsid w:val="00B2636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2636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2636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2636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26365"/>
    <w:rPr>
      <w:rFonts w:ascii="Times New Roman" w:eastAsiaTheme="majorEastAsia" w:hAnsi="Times New Roman" w:cstheme="majorBidi"/>
      <w:b/>
      <w:caps/>
      <w:color w:val="000000"/>
      <w:sz w:val="28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B2636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B26365"/>
    <w:rPr>
      <w:rFonts w:ascii="Times New Roman" w:eastAsiaTheme="majorEastAsia" w:hAnsi="Times New Roman" w:cstheme="majorBidi"/>
      <w:i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B26365"/>
    <w:rPr>
      <w:rFonts w:ascii="Times New Roman" w:eastAsiaTheme="majorEastAsia" w:hAnsi="Times New Roman" w:cstheme="majorBidi"/>
      <w:iCs/>
      <w:sz w:val="28"/>
      <w:lang w:eastAsia="ru-RU"/>
    </w:rPr>
  </w:style>
  <w:style w:type="paragraph" w:styleId="a5">
    <w:name w:val="header"/>
    <w:basedOn w:val="a1"/>
    <w:link w:val="a6"/>
    <w:uiPriority w:val="99"/>
    <w:unhideWhenUsed/>
    <w:rsid w:val="00B2636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B26365"/>
    <w:rPr>
      <w:rFonts w:ascii="Times New Roman" w:hAnsi="Times New Roman" w:cs="Times New Roman"/>
      <w:color w:val="000000"/>
      <w:sz w:val="28"/>
      <w:lang w:eastAsia="ru-RU"/>
    </w:rPr>
  </w:style>
  <w:style w:type="paragraph" w:styleId="a7">
    <w:name w:val="footer"/>
    <w:basedOn w:val="a1"/>
    <w:link w:val="a8"/>
    <w:uiPriority w:val="99"/>
    <w:unhideWhenUsed/>
    <w:rsid w:val="00B2636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26365"/>
    <w:rPr>
      <w:rFonts w:ascii="Times New Roman" w:hAnsi="Times New Roman" w:cs="Times New Roman"/>
      <w:color w:val="000000"/>
      <w:sz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B26365"/>
    <w:rPr>
      <w:rFonts w:asciiTheme="majorHAnsi" w:eastAsiaTheme="majorEastAsia" w:hAnsiTheme="majorHAnsi" w:cstheme="majorBidi"/>
      <w:color w:val="2F5496" w:themeColor="accent1" w:themeShade="BF"/>
      <w:sz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B26365"/>
    <w:rPr>
      <w:rFonts w:asciiTheme="majorHAnsi" w:eastAsiaTheme="majorEastAsia" w:hAnsiTheme="majorHAnsi" w:cstheme="majorBidi"/>
      <w:color w:val="1F3763" w:themeColor="accent1" w:themeShade="7F"/>
      <w:sz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B26365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B2636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B263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9">
    <w:name w:val="caption"/>
    <w:basedOn w:val="a1"/>
    <w:next w:val="a1"/>
    <w:link w:val="aa"/>
    <w:uiPriority w:val="35"/>
    <w:unhideWhenUsed/>
    <w:qFormat/>
    <w:rsid w:val="00B26365"/>
    <w:pPr>
      <w:spacing w:after="200" w:line="240" w:lineRule="auto"/>
      <w:jc w:val="center"/>
    </w:pPr>
    <w:rPr>
      <w:i/>
      <w:iCs/>
      <w:color w:val="auto"/>
      <w:sz w:val="24"/>
      <w:szCs w:val="18"/>
    </w:rPr>
  </w:style>
  <w:style w:type="character" w:styleId="ab">
    <w:name w:val="Book Title"/>
    <w:basedOn w:val="a2"/>
    <w:uiPriority w:val="33"/>
    <w:qFormat/>
    <w:rsid w:val="00B23E2C"/>
    <w:rPr>
      <w:b/>
      <w:bCs/>
      <w:i/>
      <w:iCs/>
      <w:spacing w:val="5"/>
    </w:rPr>
  </w:style>
  <w:style w:type="paragraph" w:styleId="ac">
    <w:name w:val="No Spacing"/>
    <w:uiPriority w:val="1"/>
    <w:qFormat/>
    <w:rsid w:val="00B26365"/>
    <w:pPr>
      <w:spacing w:after="0" w:line="240" w:lineRule="auto"/>
      <w:ind w:firstLine="720"/>
      <w:jc w:val="both"/>
    </w:pPr>
    <w:rPr>
      <w:rFonts w:ascii="Times New Roman" w:hAnsi="Times New Roman" w:cs="Times New Roman"/>
      <w:color w:val="000000"/>
      <w:sz w:val="28"/>
      <w:lang w:eastAsia="ru-RU"/>
    </w:rPr>
  </w:style>
  <w:style w:type="paragraph" w:styleId="a0">
    <w:name w:val="List Paragraph"/>
    <w:basedOn w:val="a1"/>
    <w:uiPriority w:val="34"/>
    <w:qFormat/>
    <w:rsid w:val="00B26365"/>
    <w:pPr>
      <w:numPr>
        <w:numId w:val="43"/>
      </w:numPr>
      <w:contextualSpacing/>
    </w:pPr>
  </w:style>
  <w:style w:type="paragraph" w:customStyle="1" w:styleId="ad">
    <w:name w:val="Листинг"/>
    <w:basedOn w:val="a1"/>
    <w:link w:val="ae"/>
    <w:qFormat/>
    <w:rsid w:val="00BA24B2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nsolas"/>
      <w:noProof/>
      <w:color w:val="auto"/>
      <w:sz w:val="24"/>
      <w:szCs w:val="19"/>
      <w:lang w:val="en-US" w:eastAsia="en-US"/>
    </w:rPr>
  </w:style>
  <w:style w:type="character" w:customStyle="1" w:styleId="posttitle-text">
    <w:name w:val="post__title-text"/>
    <w:basedOn w:val="a2"/>
    <w:rsid w:val="005C6766"/>
  </w:style>
  <w:style w:type="character" w:customStyle="1" w:styleId="ae">
    <w:name w:val="Листинг Знак"/>
    <w:basedOn w:val="a2"/>
    <w:link w:val="ad"/>
    <w:rsid w:val="00BA24B2"/>
    <w:rPr>
      <w:rFonts w:ascii="Courier New" w:hAnsi="Courier New" w:cs="Consolas"/>
      <w:noProof/>
      <w:sz w:val="24"/>
      <w:szCs w:val="19"/>
      <w:lang w:val="en-US"/>
    </w:rPr>
  </w:style>
  <w:style w:type="character" w:styleId="af">
    <w:name w:val="Hyperlink"/>
    <w:basedOn w:val="a2"/>
    <w:uiPriority w:val="99"/>
    <w:unhideWhenUsed/>
    <w:rsid w:val="00B26365"/>
    <w:rPr>
      <w:color w:val="0000FF"/>
      <w:u w:val="single"/>
    </w:rPr>
  </w:style>
  <w:style w:type="character" w:styleId="af0">
    <w:name w:val="Unresolved Mention"/>
    <w:basedOn w:val="a2"/>
    <w:uiPriority w:val="99"/>
    <w:semiHidden/>
    <w:unhideWhenUsed/>
    <w:rsid w:val="00B26365"/>
    <w:rPr>
      <w:color w:val="605E5C"/>
      <w:shd w:val="clear" w:color="auto" w:fill="E1DFDD"/>
    </w:rPr>
  </w:style>
  <w:style w:type="paragraph" w:styleId="af1">
    <w:name w:val="TOC Heading"/>
    <w:basedOn w:val="1"/>
    <w:next w:val="a1"/>
    <w:uiPriority w:val="39"/>
    <w:unhideWhenUsed/>
    <w:qFormat/>
    <w:rsid w:val="00632C07"/>
    <w:pPr>
      <w:pageBreakBefore w:val="0"/>
      <w:numPr>
        <w:numId w:val="0"/>
      </w:numPr>
      <w:spacing w:after="240" w:line="360" w:lineRule="auto"/>
      <w:outlineLvl w:val="9"/>
    </w:pPr>
    <w:rPr>
      <w:color w:val="auto"/>
    </w:rPr>
  </w:style>
  <w:style w:type="paragraph" w:styleId="11">
    <w:name w:val="toc 1"/>
    <w:basedOn w:val="a1"/>
    <w:next w:val="a1"/>
    <w:autoRedefine/>
    <w:uiPriority w:val="39"/>
    <w:unhideWhenUsed/>
    <w:rsid w:val="00B26365"/>
    <w:pPr>
      <w:spacing w:before="120" w:after="120"/>
      <w:jc w:val="center"/>
    </w:pPr>
    <w:rPr>
      <w:rFonts w:cstheme="minorHAnsi"/>
      <w:b/>
      <w:bCs/>
      <w:caps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B26365"/>
    <w:pPr>
      <w:ind w:left="280"/>
      <w:jc w:val="left"/>
    </w:pPr>
    <w:rPr>
      <w:rFonts w:cstheme="minorHAnsi"/>
      <w:b/>
      <w:smallCaps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632C07"/>
    <w:pPr>
      <w:ind w:left="560"/>
      <w:jc w:val="left"/>
    </w:pPr>
    <w:rPr>
      <w:rFonts w:cstheme="minorHAnsi"/>
      <w:i/>
      <w:iCs/>
      <w:szCs w:val="20"/>
    </w:rPr>
  </w:style>
  <w:style w:type="character" w:customStyle="1" w:styleId="mw-headline">
    <w:name w:val="mw-headline"/>
    <w:basedOn w:val="a2"/>
    <w:rsid w:val="00B26365"/>
  </w:style>
  <w:style w:type="character" w:customStyle="1" w:styleId="mw-editsection">
    <w:name w:val="mw-editsection"/>
    <w:basedOn w:val="a2"/>
    <w:rsid w:val="00B26365"/>
  </w:style>
  <w:style w:type="character" w:customStyle="1" w:styleId="mw-editsection-bracket">
    <w:name w:val="mw-editsection-bracket"/>
    <w:basedOn w:val="a2"/>
    <w:rsid w:val="00B26365"/>
  </w:style>
  <w:style w:type="character" w:customStyle="1" w:styleId="tlid-translation">
    <w:name w:val="tlid-translation"/>
    <w:basedOn w:val="a2"/>
    <w:rsid w:val="00B26365"/>
  </w:style>
  <w:style w:type="paragraph" w:styleId="41">
    <w:name w:val="toc 4"/>
    <w:basedOn w:val="a1"/>
    <w:next w:val="a1"/>
    <w:autoRedefine/>
    <w:uiPriority w:val="39"/>
    <w:unhideWhenUsed/>
    <w:rsid w:val="00B26365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B26365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B26365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B26365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B26365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B26365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2">
    <w:name w:val="FollowedHyperlink"/>
    <w:basedOn w:val="a2"/>
    <w:uiPriority w:val="99"/>
    <w:semiHidden/>
    <w:unhideWhenUsed/>
    <w:rsid w:val="00B26365"/>
    <w:rPr>
      <w:color w:val="954F72" w:themeColor="followedHyperlink"/>
      <w:u w:val="single"/>
    </w:rPr>
  </w:style>
  <w:style w:type="paragraph" w:customStyle="1" w:styleId="a">
    <w:name w:val="Формулы"/>
    <w:basedOn w:val="a1"/>
    <w:qFormat/>
    <w:rsid w:val="00B26365"/>
    <w:pPr>
      <w:numPr>
        <w:numId w:val="22"/>
      </w:numPr>
    </w:pPr>
    <w:rPr>
      <w:rFonts w:ascii="Cambria Math" w:eastAsia="SimSun" w:hAnsi="Cambria Math" w:cstheme="minorBidi"/>
      <w:i/>
      <w:color w:val="auto"/>
    </w:rPr>
  </w:style>
  <w:style w:type="character" w:customStyle="1" w:styleId="aa">
    <w:name w:val="Название объекта Знак"/>
    <w:basedOn w:val="a2"/>
    <w:link w:val="a9"/>
    <w:uiPriority w:val="35"/>
    <w:rsid w:val="00B26365"/>
    <w:rPr>
      <w:rFonts w:ascii="Times New Roman" w:hAnsi="Times New Roman" w:cs="Times New Roman"/>
      <w:i/>
      <w:iCs/>
      <w:sz w:val="24"/>
      <w:szCs w:val="18"/>
      <w:lang w:eastAsia="ru-RU"/>
    </w:rPr>
  </w:style>
  <w:style w:type="character" w:styleId="af3">
    <w:name w:val="Placeholder Text"/>
    <w:basedOn w:val="a2"/>
    <w:uiPriority w:val="99"/>
    <w:semiHidden/>
    <w:rsid w:val="00B26365"/>
    <w:rPr>
      <w:color w:val="808080"/>
    </w:rPr>
  </w:style>
  <w:style w:type="table" w:styleId="af4">
    <w:name w:val="Table Grid"/>
    <w:basedOn w:val="a3"/>
    <w:uiPriority w:val="39"/>
    <w:rsid w:val="009B2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Snake_(&#1080;&#1075;&#1088;&#1072;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habr.com/ru/company/microsoftlumia/blog/136629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s://github.com/Hurrinecane/Snake_Cpp_CL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github.com/Hurrinecane/Snake_Cpp_CL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%20Drive\University\&#1055;&#1088;&#1086;&#1075;&#1088;&#1072;&#1084;&#1080;&#1088;&#1086;&#1074;&#1072;&#1085;&#1080;&#1077;\2%20&#1089;&#1077;&#1084;&#1077;&#1089;&#1090;&#1088;\&#1050;&#1091;&#1088;&#1089;&#1086;&#1074;&#1072;&#1103;\&#1050;&#1091;&#1088;&#1089;&#1086;&#1074;&#1072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95BBF-DF30-41B3-B72C-8EF658FAC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Курсовая.dotx</Template>
  <TotalTime>329</TotalTime>
  <Pages>16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Моисеев</dc:creator>
  <cp:keywords/>
  <dc:description/>
  <cp:lastModifiedBy>Никита Моисеев</cp:lastModifiedBy>
  <cp:revision>75</cp:revision>
  <cp:lastPrinted>2019-06-17T17:42:00Z</cp:lastPrinted>
  <dcterms:created xsi:type="dcterms:W3CDTF">2019-06-16T08:07:00Z</dcterms:created>
  <dcterms:modified xsi:type="dcterms:W3CDTF">2020-06-03T14:53:00Z</dcterms:modified>
</cp:coreProperties>
</file>